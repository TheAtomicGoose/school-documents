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77" w:rsidRDefault="00E03177" w:rsidP="006409E4">
      <w:pPr>
        <w:jc w:val="center"/>
      </w:pPr>
      <w:r w:rsidRPr="00D64B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C 1" o:spid="_x0000_i1025" type="#_x0000_t75" style="width:417pt;height:254.25pt;visibility:visible" o:gfxdata="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">
            <v:imagedata r:id="rId4" o:title="" cropbottom="-26f"/>
            <o:lock v:ext="edit" aspectratio="f"/>
          </v:shape>
        </w:pict>
      </w:r>
    </w:p>
    <w:tbl>
      <w:tblPr>
        <w:tblpPr w:leftFromText="180" w:rightFromText="180" w:vertAnchor="text" w:horzAnchor="margin" w:tblpY="15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771"/>
        <w:gridCol w:w="1771"/>
        <w:gridCol w:w="1771"/>
        <w:gridCol w:w="1771"/>
        <w:gridCol w:w="1772"/>
      </w:tblGrid>
      <w:tr w:rsidR="00E03177" w:rsidRPr="00817CF4" w:rsidTr="00615E41">
        <w:tc>
          <w:tcPr>
            <w:tcW w:w="1771" w:type="dxa"/>
          </w:tcPr>
          <w:p w:rsidR="00E03177" w:rsidRPr="00817CF4" w:rsidRDefault="00E03177" w:rsidP="00615E41">
            <w:r w:rsidRPr="00817CF4">
              <w:t>Plan A</w:t>
            </w:r>
          </w:p>
        </w:tc>
        <w:tc>
          <w:tcPr>
            <w:tcW w:w="1771" w:type="dxa"/>
          </w:tcPr>
          <w:p w:rsidR="00E03177" w:rsidRPr="00817CF4" w:rsidRDefault="00E03177" w:rsidP="00615E41">
            <w:r w:rsidRPr="00817CF4">
              <w:t>Plan B</w:t>
            </w:r>
          </w:p>
        </w:tc>
        <w:tc>
          <w:tcPr>
            <w:tcW w:w="1771" w:type="dxa"/>
          </w:tcPr>
          <w:p w:rsidR="00E03177" w:rsidRPr="00817CF4" w:rsidRDefault="00E03177" w:rsidP="00615E41">
            <w:r w:rsidRPr="00817CF4">
              <w:t>Plan C</w:t>
            </w:r>
          </w:p>
        </w:tc>
        <w:tc>
          <w:tcPr>
            <w:tcW w:w="1771" w:type="dxa"/>
          </w:tcPr>
          <w:p w:rsidR="00E03177" w:rsidRPr="00817CF4" w:rsidRDefault="00E03177" w:rsidP="00615E41">
            <w:r w:rsidRPr="00817CF4">
              <w:t xml:space="preserve">Plan D </w:t>
            </w:r>
          </w:p>
        </w:tc>
        <w:tc>
          <w:tcPr>
            <w:tcW w:w="1772" w:type="dxa"/>
          </w:tcPr>
          <w:p w:rsidR="00E03177" w:rsidRPr="00817CF4" w:rsidRDefault="00E03177" w:rsidP="00615E41">
            <w:r w:rsidRPr="00817CF4">
              <w:t>Plan E</w:t>
            </w:r>
          </w:p>
        </w:tc>
      </w:tr>
      <w:tr w:rsidR="00E03177" w:rsidRPr="00817CF4" w:rsidTr="00615E41">
        <w:tc>
          <w:tcPr>
            <w:tcW w:w="1771" w:type="dxa"/>
          </w:tcPr>
          <w:p w:rsidR="00E03177" w:rsidRPr="00817CF4" w:rsidRDefault="00E03177" w:rsidP="00615E41">
            <w:r w:rsidRPr="00817CF4">
              <w:t>Tell people to save for their own retirement</w:t>
            </w:r>
          </w:p>
        </w:tc>
        <w:tc>
          <w:tcPr>
            <w:tcW w:w="1771" w:type="dxa"/>
          </w:tcPr>
          <w:p w:rsidR="00E03177" w:rsidRPr="00817CF4" w:rsidRDefault="00E03177" w:rsidP="00615E41">
            <w:r w:rsidRPr="00817CF4">
              <w:t>65+ pension bonus for working extra years</w:t>
            </w:r>
          </w:p>
        </w:tc>
        <w:tc>
          <w:tcPr>
            <w:tcW w:w="1771" w:type="dxa"/>
          </w:tcPr>
          <w:p w:rsidR="00E03177" w:rsidRPr="00817CF4" w:rsidRDefault="00E03177" w:rsidP="00615E41">
            <w:r w:rsidRPr="00817CF4">
              <w:t>Pay relatives to help elders</w:t>
            </w:r>
          </w:p>
        </w:tc>
        <w:tc>
          <w:tcPr>
            <w:tcW w:w="1771" w:type="dxa"/>
          </w:tcPr>
          <w:p w:rsidR="00E03177" w:rsidRPr="00817CF4" w:rsidRDefault="00E03177" w:rsidP="00615E41">
            <w:r w:rsidRPr="00817CF4">
              <w:t>Encourage companies to pay for healthcare</w:t>
            </w:r>
          </w:p>
        </w:tc>
        <w:tc>
          <w:tcPr>
            <w:tcW w:w="1772" w:type="dxa"/>
          </w:tcPr>
          <w:p w:rsidR="00E03177" w:rsidRPr="00817CF4" w:rsidRDefault="00E03177" w:rsidP="00615E41">
            <w:r w:rsidRPr="00817CF4">
              <w:t>Others</w:t>
            </w:r>
          </w:p>
        </w:tc>
      </w:tr>
    </w:tbl>
    <w:p w:rsidR="00E03177" w:rsidRPr="006409E4" w:rsidRDefault="00E03177" w:rsidP="006409E4"/>
    <w:p w:rsidR="00E03177" w:rsidRPr="006409E4" w:rsidRDefault="00E03177" w:rsidP="006409E4"/>
    <w:p w:rsidR="00E03177" w:rsidRDefault="00E03177" w:rsidP="006409E4">
      <w:pPr>
        <w:jc w:val="center"/>
        <w:rPr>
          <w:b/>
          <w:sz w:val="32"/>
        </w:rPr>
      </w:pPr>
    </w:p>
    <w:p w:rsidR="00E03177" w:rsidRDefault="00E03177" w:rsidP="006409E4">
      <w:pPr>
        <w:jc w:val="center"/>
        <w:rPr>
          <w:b/>
          <w:sz w:val="32"/>
        </w:rPr>
      </w:pPr>
    </w:p>
    <w:p w:rsidR="00E03177" w:rsidRDefault="00E03177" w:rsidP="006409E4">
      <w:pPr>
        <w:jc w:val="center"/>
        <w:rPr>
          <w:b/>
          <w:sz w:val="32"/>
        </w:rPr>
      </w:pPr>
    </w:p>
    <w:p w:rsidR="00E03177" w:rsidRDefault="00E03177" w:rsidP="006409E4">
      <w:pPr>
        <w:jc w:val="center"/>
        <w:rPr>
          <w:b/>
          <w:sz w:val="32"/>
        </w:rPr>
      </w:pPr>
    </w:p>
    <w:p w:rsidR="00E03177" w:rsidRDefault="00E03177" w:rsidP="006409E4">
      <w:pPr>
        <w:jc w:val="center"/>
        <w:rPr>
          <w:b/>
          <w:sz w:val="32"/>
        </w:rPr>
      </w:pPr>
      <w:r>
        <w:rPr>
          <w:b/>
          <w:sz w:val="32"/>
        </w:rPr>
        <w:t>Interpretation</w:t>
      </w:r>
    </w:p>
    <w:p w:rsidR="00E03177" w:rsidRDefault="00E03177" w:rsidP="006409E4">
      <w:r>
        <w:t>It is clear from this graph that Period 3 thought that Plan B is the best plan and Plan C is the worst plan. Similarly, Period 4 thought that Plan B is the best plan and Plan C is the worst plan. However, Period 5 thought that Plan E was the best plan and they thought that Plan C was the worst plan. Period 6 thought that Plan E was the best plan and that Plan C was the worst plan.</w:t>
      </w:r>
    </w:p>
    <w:p w:rsidR="00E03177" w:rsidRPr="006409E4" w:rsidRDefault="00E03177" w:rsidP="006409E4"/>
    <w:p w:rsidR="00E03177" w:rsidRPr="006409E4" w:rsidRDefault="00E03177" w:rsidP="006409E4"/>
    <w:p w:rsidR="00E03177" w:rsidRPr="006409E4" w:rsidRDefault="00E03177" w:rsidP="006409E4"/>
    <w:p w:rsidR="00E03177" w:rsidRPr="006409E4" w:rsidRDefault="00E03177" w:rsidP="006409E4"/>
    <w:p w:rsidR="00E03177" w:rsidRPr="006409E4" w:rsidRDefault="00E03177" w:rsidP="006409E4"/>
    <w:p w:rsidR="00E03177" w:rsidRPr="006409E4" w:rsidRDefault="00E03177" w:rsidP="006409E4"/>
    <w:sectPr w:rsidR="00E03177" w:rsidRPr="006409E4" w:rsidSect="006409E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09E4"/>
    <w:rsid w:val="003A0141"/>
    <w:rsid w:val="00615E41"/>
    <w:rsid w:val="006409E4"/>
    <w:rsid w:val="00817CF4"/>
    <w:rsid w:val="00D64BE0"/>
    <w:rsid w:val="00E03177"/>
    <w:rsid w:val="00EE0F07"/>
    <w:rsid w:val="00F45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409E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91</Words>
  <Characters>525</Characters>
  <Application>Microsoft Office Outlook</Application>
  <DocSecurity>0</DocSecurity>
  <Lines>0</Lines>
  <Paragraphs>0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Eliot Levine</cp:lastModifiedBy>
  <cp:revision>2</cp:revision>
  <cp:lastPrinted>2012-03-15T23:58:00Z</cp:lastPrinted>
  <dcterms:created xsi:type="dcterms:W3CDTF">2012-03-15T17:25:00Z</dcterms:created>
  <dcterms:modified xsi:type="dcterms:W3CDTF">2012-03-15T23:58:00Z</dcterms:modified>
</cp:coreProperties>
</file>