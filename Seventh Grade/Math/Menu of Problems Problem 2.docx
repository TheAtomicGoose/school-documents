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507" w:rsidRDefault="00943507" w:rsidP="00FF7B0B">
      <w:pPr>
        <w:spacing w:line="480" w:lineRule="auto"/>
        <w:jc w:val="center"/>
        <w:rPr>
          <w:rFonts w:ascii="Herculanum" w:hAnsi="Herculanum"/>
          <w:b/>
          <w:sz w:val="32"/>
        </w:rPr>
      </w:pPr>
      <w:r>
        <w:rPr>
          <w:rFonts w:ascii="Herculanum" w:hAnsi="Herculanum"/>
          <w:b/>
          <w:sz w:val="32"/>
        </w:rPr>
        <w:t>Menu of problems Problem 2</w:t>
      </w:r>
    </w:p>
    <w:p w:rsidR="00943507" w:rsidRDefault="00943507" w:rsidP="00FF7B0B">
      <w:pPr>
        <w:spacing w:line="480" w:lineRule="auto"/>
        <w:jc w:val="center"/>
        <w:rPr>
          <w:rFonts w:ascii="Herculanum" w:hAnsi="Herculanum"/>
          <w:b/>
          <w:sz w:val="32"/>
        </w:rPr>
      </w:pPr>
    </w:p>
    <w:p w:rsidR="00943507" w:rsidRDefault="00943507" w:rsidP="00FF7B0B">
      <w:pPr>
        <w:spacing w:line="480" w:lineRule="auto"/>
        <w:rPr>
          <w:rFonts w:ascii="Herculanum" w:hAnsi="Herculanum"/>
          <w:sz w:val="28"/>
        </w:rPr>
      </w:pPr>
      <w:r>
        <w:rPr>
          <w:rFonts w:ascii="Herculanum" w:hAnsi="Herculanum"/>
          <w:sz w:val="28"/>
        </w:rPr>
        <w:t>I did problem 2, which goes as follows:</w:t>
      </w:r>
    </w:p>
    <w:p w:rsidR="00943507" w:rsidRDefault="00943507" w:rsidP="00FF7B0B">
      <w:pPr>
        <w:spacing w:line="480" w:lineRule="auto"/>
        <w:rPr>
          <w:rFonts w:ascii="Herculanum" w:hAnsi="Herculanum"/>
          <w:sz w:val="28"/>
        </w:rPr>
      </w:pPr>
    </w:p>
    <w:p w:rsidR="00943507" w:rsidRDefault="00943507" w:rsidP="00FF7B0B">
      <w:pPr>
        <w:spacing w:line="480" w:lineRule="auto"/>
        <w:rPr>
          <w:rFonts w:ascii="Herculanum" w:hAnsi="Herculanum"/>
          <w:sz w:val="28"/>
        </w:rPr>
      </w:pPr>
      <w:r>
        <w:rPr>
          <w:rFonts w:ascii="Herculanum" w:hAnsi="Herculanum"/>
          <w:sz w:val="28"/>
        </w:rPr>
        <w:t>What three consecutive counting numbers have a sum that is 20% of the product of the three numbers?</w:t>
      </w:r>
    </w:p>
    <w:p w:rsidR="00943507" w:rsidRDefault="00943507" w:rsidP="00FF7B0B">
      <w:pPr>
        <w:spacing w:line="480" w:lineRule="auto"/>
        <w:rPr>
          <w:rFonts w:ascii="Herculanum" w:hAnsi="Herculanum"/>
          <w:sz w:val="28"/>
        </w:rPr>
      </w:pPr>
    </w:p>
    <w:p w:rsidR="00943507" w:rsidRPr="00935572" w:rsidRDefault="00943507" w:rsidP="00FF7B0B">
      <w:pPr>
        <w:spacing w:line="480" w:lineRule="auto"/>
        <w:rPr>
          <w:rFonts w:ascii="Herculanum" w:hAnsi="Herculanum"/>
          <w:sz w:val="28"/>
        </w:rPr>
      </w:pPr>
      <w:r>
        <w:rPr>
          <w:rFonts w:ascii="Herculanum" w:hAnsi="Herculanum"/>
          <w:sz w:val="28"/>
        </w:rPr>
        <w:t>I thought that the numbers were probably not very high, because then they would be extremely hard to find. Then I thought that the numbers were probably under 10, so I tried 2, 3, and 4. I got a sum of 9, and a product of 24. Nine is not 20% of 24, so I knew that it was not correct. But, it seemed close enough that if I moved up one number, my answer had a good chance of being right. So, then I tried 3, 4, and 5. The sum of 3, 4, and 5 is 12, and 3  times 4 times 5 is 60, and 12 is 20% of 60.</w:t>
      </w:r>
    </w:p>
    <w:p w:rsidR="00943507" w:rsidRPr="00935572" w:rsidRDefault="00943507" w:rsidP="00FF7B0B">
      <w:pPr>
        <w:spacing w:line="480" w:lineRule="auto"/>
        <w:rPr>
          <w:rFonts w:ascii="Herculanum" w:hAnsi="Herculanum"/>
          <w:sz w:val="28"/>
        </w:rPr>
      </w:pPr>
    </w:p>
    <w:sectPr w:rsidR="00943507" w:rsidRPr="00935572" w:rsidSect="00F14B9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rculanum">
    <w:altName w:val="Copperplate Gothic Bold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35572"/>
    <w:rsid w:val="000F48E4"/>
    <w:rsid w:val="002C5874"/>
    <w:rsid w:val="00705A7E"/>
    <w:rsid w:val="00935572"/>
    <w:rsid w:val="00943507"/>
    <w:rsid w:val="00C10C6D"/>
    <w:rsid w:val="00CD4AFD"/>
    <w:rsid w:val="00DB17D3"/>
    <w:rsid w:val="00F14B9E"/>
    <w:rsid w:val="00FF7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AFD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</TotalTime>
  <Pages>1</Pages>
  <Words>99</Words>
  <Characters>570</Characters>
  <Application>Microsoft Office Outlook</Application>
  <DocSecurity>0</DocSecurity>
  <Lines>0</Lines>
  <Paragraphs>0</Paragraphs>
  <ScaleCrop>false</ScaleCrop>
  <Company>HRHS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HRHS</dc:creator>
  <cp:keywords/>
  <dc:description/>
  <cp:lastModifiedBy>Eliot Levine</cp:lastModifiedBy>
  <cp:revision>3</cp:revision>
  <dcterms:created xsi:type="dcterms:W3CDTF">2012-03-21T18:25:00Z</dcterms:created>
  <dcterms:modified xsi:type="dcterms:W3CDTF">2012-03-26T22:24:00Z</dcterms:modified>
</cp:coreProperties>
</file>