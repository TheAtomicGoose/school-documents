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E8" w:rsidRPr="0039096F" w:rsidRDefault="006620E8" w:rsidP="0003711B">
      <w:pPr>
        <w:jc w:val="center"/>
        <w:rPr>
          <w:rFonts w:ascii="Bradley Hand ITC" w:hAnsi="Bradley Hand ITC"/>
          <w:b/>
          <w:sz w:val="36"/>
        </w:rPr>
      </w:pPr>
      <w:r w:rsidRPr="0039096F">
        <w:rPr>
          <w:rFonts w:ascii="Bradley Hand ITC" w:hAnsi="Bradley Hand ITC"/>
          <w:b/>
          <w:sz w:val="36"/>
        </w:rPr>
        <w:t>Can Race 2</w:t>
      </w:r>
    </w:p>
    <w:p w:rsidR="006620E8" w:rsidRPr="0039096F" w:rsidRDefault="006620E8" w:rsidP="0003711B">
      <w:p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Today in Science class, Mr. Smith</w:t>
      </w:r>
    </w:p>
    <w:p w:rsidR="006620E8" w:rsidRPr="0039096F" w:rsidRDefault="006620E8" w:rsidP="00B86578">
      <w:pPr>
        <w:jc w:val="center"/>
        <w:rPr>
          <w:rFonts w:ascii="Bradley Hand ITC" w:hAnsi="Bradley Hand ITC"/>
          <w:b/>
          <w:sz w:val="28"/>
          <w:u w:val="single"/>
        </w:rPr>
      </w:pPr>
      <w:r w:rsidRPr="0039096F">
        <w:rPr>
          <w:rFonts w:ascii="Bradley Hand ITC" w:hAnsi="Bradley Hand ITC"/>
          <w:b/>
          <w:sz w:val="28"/>
          <w:u w:val="single"/>
        </w:rPr>
        <w:t>Can Race 2</w:t>
      </w:r>
    </w:p>
    <w:p w:rsidR="006620E8" w:rsidRPr="0039096F" w:rsidRDefault="006620E8" w:rsidP="00B86578">
      <w:p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Winners first round:</w:t>
      </w:r>
    </w:p>
    <w:p w:rsidR="006620E8" w:rsidRPr="0039096F" w:rsidRDefault="006620E8" w:rsidP="00B86578">
      <w:pPr>
        <w:pStyle w:val="ListParagraph"/>
        <w:numPr>
          <w:ilvl w:val="0"/>
          <w:numId w:val="4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Meghan</w:t>
      </w:r>
    </w:p>
    <w:p w:rsidR="006620E8" w:rsidRPr="0039096F" w:rsidRDefault="006620E8" w:rsidP="00B86578">
      <w:pPr>
        <w:pStyle w:val="ListParagraph"/>
        <w:numPr>
          <w:ilvl w:val="0"/>
          <w:numId w:val="4"/>
        </w:numPr>
        <w:rPr>
          <w:rFonts w:ascii="Bradley Hand ITC" w:hAnsi="Bradley Hand ITC"/>
          <w:b/>
          <w:sz w:val="28"/>
        </w:rPr>
      </w:pPr>
      <w:smartTag w:uri="urn:schemas-microsoft-com:office:smarttags" w:element="place">
        <w:smartTag w:uri="urn:schemas-microsoft-com:office:smarttags" w:element="City">
          <w:r w:rsidRPr="0039096F">
            <w:rPr>
              <w:rFonts w:ascii="Bradley Hand ITC" w:hAnsi="Bradley Hand ITC"/>
              <w:b/>
              <w:sz w:val="28"/>
            </w:rPr>
            <w:t>Tyler</w:t>
          </w:r>
        </w:smartTag>
      </w:smartTag>
    </w:p>
    <w:p w:rsidR="006620E8" w:rsidRPr="0039096F" w:rsidRDefault="006620E8" w:rsidP="00B86578">
      <w:pPr>
        <w:pStyle w:val="ListParagraph"/>
        <w:numPr>
          <w:ilvl w:val="0"/>
          <w:numId w:val="4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Maura</w:t>
      </w:r>
    </w:p>
    <w:p w:rsidR="006620E8" w:rsidRPr="0039096F" w:rsidRDefault="006620E8" w:rsidP="00B86578">
      <w:pPr>
        <w:pStyle w:val="ListParagraph"/>
        <w:numPr>
          <w:ilvl w:val="0"/>
          <w:numId w:val="4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Melissa</w:t>
      </w:r>
    </w:p>
    <w:p w:rsidR="006620E8" w:rsidRPr="0039096F" w:rsidRDefault="006620E8" w:rsidP="00B86578">
      <w:pPr>
        <w:pStyle w:val="ListParagraph"/>
        <w:numPr>
          <w:ilvl w:val="0"/>
          <w:numId w:val="4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Ruth</w:t>
      </w:r>
    </w:p>
    <w:p w:rsidR="006620E8" w:rsidRPr="0039096F" w:rsidRDefault="006620E8" w:rsidP="00B86578">
      <w:pPr>
        <w:pStyle w:val="ListParagraph"/>
        <w:numPr>
          <w:ilvl w:val="0"/>
          <w:numId w:val="4"/>
        </w:numPr>
        <w:rPr>
          <w:rFonts w:ascii="Bradley Hand ITC" w:hAnsi="Bradley Hand ITC"/>
          <w:b/>
          <w:sz w:val="28"/>
        </w:rPr>
      </w:pPr>
      <w:smartTag w:uri="urn:schemas-microsoft-com:office:smarttags" w:element="place">
        <w:smartTag w:uri="urn:schemas-microsoft-com:office:smarttags" w:element="City">
          <w:r w:rsidRPr="0039096F">
            <w:rPr>
              <w:rFonts w:ascii="Bradley Hand ITC" w:hAnsi="Bradley Hand ITC"/>
              <w:b/>
              <w:sz w:val="28"/>
            </w:rPr>
            <w:t>Madison</w:t>
          </w:r>
        </w:smartTag>
      </w:smartTag>
    </w:p>
    <w:p w:rsidR="006620E8" w:rsidRPr="0039096F" w:rsidRDefault="006620E8" w:rsidP="00B86578">
      <w:pPr>
        <w:pStyle w:val="ListParagraph"/>
        <w:numPr>
          <w:ilvl w:val="0"/>
          <w:numId w:val="4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Furcan</w:t>
      </w:r>
    </w:p>
    <w:p w:rsidR="006620E8" w:rsidRPr="0039096F" w:rsidRDefault="006620E8" w:rsidP="00C005CE">
      <w:p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Winners of the losers first round:</w:t>
      </w:r>
    </w:p>
    <w:p w:rsidR="006620E8" w:rsidRPr="0039096F" w:rsidRDefault="006620E8" w:rsidP="00C005CE">
      <w:pPr>
        <w:pStyle w:val="ListParagraph"/>
        <w:numPr>
          <w:ilvl w:val="0"/>
          <w:numId w:val="5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Alivia</w:t>
      </w:r>
    </w:p>
    <w:p w:rsidR="006620E8" w:rsidRPr="0039096F" w:rsidRDefault="006620E8" w:rsidP="00C005CE">
      <w:pPr>
        <w:pStyle w:val="ListParagraph"/>
        <w:numPr>
          <w:ilvl w:val="0"/>
          <w:numId w:val="5"/>
        </w:numPr>
        <w:rPr>
          <w:rFonts w:ascii="Bradley Hand ITC" w:hAnsi="Bradley Hand ITC"/>
          <w:b/>
          <w:sz w:val="28"/>
        </w:rPr>
      </w:pPr>
      <w:smartTag w:uri="urn:schemas-microsoft-com:office:smarttags" w:element="place">
        <w:smartTag w:uri="urn:schemas-microsoft-com:office:smarttags" w:element="City">
          <w:r w:rsidRPr="0039096F">
            <w:rPr>
              <w:rFonts w:ascii="Bradley Hand ITC" w:hAnsi="Bradley Hand ITC"/>
              <w:b/>
              <w:sz w:val="28"/>
            </w:rPr>
            <w:t>Marina</w:t>
          </w:r>
        </w:smartTag>
      </w:smartTag>
    </w:p>
    <w:p w:rsidR="006620E8" w:rsidRPr="0039096F" w:rsidRDefault="006620E8" w:rsidP="00C005CE">
      <w:pPr>
        <w:pStyle w:val="ListParagraph"/>
        <w:numPr>
          <w:ilvl w:val="0"/>
          <w:numId w:val="5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Ben</w:t>
      </w:r>
    </w:p>
    <w:p w:rsidR="006620E8" w:rsidRPr="0039096F" w:rsidRDefault="006620E8" w:rsidP="00C005CE">
      <w:p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Winners of the Winners first round:</w:t>
      </w:r>
    </w:p>
    <w:p w:rsidR="006620E8" w:rsidRPr="0039096F" w:rsidRDefault="006620E8" w:rsidP="00C005CE">
      <w:pPr>
        <w:pStyle w:val="ListParagraph"/>
        <w:numPr>
          <w:ilvl w:val="0"/>
          <w:numId w:val="6"/>
        </w:numPr>
        <w:rPr>
          <w:rFonts w:ascii="Bradley Hand ITC" w:hAnsi="Bradley Hand ITC"/>
          <w:b/>
          <w:sz w:val="28"/>
        </w:rPr>
      </w:pPr>
      <w:smartTag w:uri="urn:schemas-microsoft-com:office:smarttags" w:element="place">
        <w:smartTag w:uri="urn:schemas-microsoft-com:office:smarttags" w:element="City">
          <w:r w:rsidRPr="0039096F">
            <w:rPr>
              <w:rFonts w:ascii="Bradley Hand ITC" w:hAnsi="Bradley Hand ITC"/>
              <w:b/>
              <w:sz w:val="28"/>
            </w:rPr>
            <w:t>Marina</w:t>
          </w:r>
        </w:smartTag>
      </w:smartTag>
    </w:p>
    <w:p w:rsidR="006620E8" w:rsidRPr="0039096F" w:rsidRDefault="006620E8" w:rsidP="00C005CE">
      <w:pPr>
        <w:pStyle w:val="ListParagraph"/>
        <w:numPr>
          <w:ilvl w:val="0"/>
          <w:numId w:val="6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Ben</w:t>
      </w:r>
    </w:p>
    <w:p w:rsidR="006620E8" w:rsidRPr="0039096F" w:rsidRDefault="006620E8" w:rsidP="00C005CE">
      <w:pPr>
        <w:pStyle w:val="ListParagraph"/>
        <w:numPr>
          <w:ilvl w:val="0"/>
          <w:numId w:val="6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Caleigh</w:t>
      </w:r>
    </w:p>
    <w:p w:rsidR="006620E8" w:rsidRPr="0039096F" w:rsidRDefault="006620E8" w:rsidP="00C005CE">
      <w:pPr>
        <w:pStyle w:val="ListParagraph"/>
        <w:numPr>
          <w:ilvl w:val="0"/>
          <w:numId w:val="6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Ruth</w:t>
      </w:r>
    </w:p>
    <w:p w:rsidR="006620E8" w:rsidRPr="0039096F" w:rsidRDefault="006620E8" w:rsidP="00C005CE">
      <w:pPr>
        <w:pStyle w:val="ListParagraph"/>
        <w:numPr>
          <w:ilvl w:val="0"/>
          <w:numId w:val="6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Julie</w:t>
      </w:r>
    </w:p>
    <w:p w:rsidR="006620E8" w:rsidRPr="0039096F" w:rsidRDefault="006620E8" w:rsidP="00346150">
      <w:pPr>
        <w:pStyle w:val="ListParagraph"/>
        <w:numPr>
          <w:ilvl w:val="0"/>
          <w:numId w:val="6"/>
        </w:numPr>
        <w:rPr>
          <w:rFonts w:ascii="Bradley Hand ITC" w:hAnsi="Bradley Hand ITC"/>
          <w:b/>
          <w:sz w:val="28"/>
        </w:rPr>
      </w:pPr>
      <w:smartTag w:uri="urn:schemas-microsoft-com:office:smarttags" w:element="place">
        <w:smartTag w:uri="urn:schemas-microsoft-com:office:smarttags" w:element="City">
          <w:r w:rsidRPr="0039096F">
            <w:rPr>
              <w:rFonts w:ascii="Bradley Hand ITC" w:hAnsi="Bradley Hand ITC"/>
              <w:b/>
              <w:sz w:val="28"/>
            </w:rPr>
            <w:t>Tyler</w:t>
          </w:r>
        </w:smartTag>
      </w:smartTag>
    </w:p>
    <w:p w:rsidR="006620E8" w:rsidRPr="0039096F" w:rsidRDefault="006620E8" w:rsidP="00346150">
      <w:pPr>
        <w:pStyle w:val="ListParagraph"/>
        <w:numPr>
          <w:ilvl w:val="0"/>
          <w:numId w:val="6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Vissi</w:t>
      </w:r>
    </w:p>
    <w:p w:rsidR="006620E8" w:rsidRPr="0039096F" w:rsidRDefault="006620E8" w:rsidP="00346150">
      <w:pPr>
        <w:pStyle w:val="ListParagraph"/>
        <w:numPr>
          <w:ilvl w:val="0"/>
          <w:numId w:val="6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Ruth</w:t>
      </w:r>
    </w:p>
    <w:p w:rsidR="006620E8" w:rsidRPr="0039096F" w:rsidRDefault="006620E8" w:rsidP="00346150">
      <w:pPr>
        <w:pStyle w:val="ListParagraph"/>
        <w:numPr>
          <w:ilvl w:val="0"/>
          <w:numId w:val="6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Caleigh</w:t>
      </w:r>
    </w:p>
    <w:p w:rsidR="006620E8" w:rsidRPr="0039096F" w:rsidRDefault="006620E8" w:rsidP="00346150">
      <w:pPr>
        <w:pStyle w:val="ListParagraph"/>
        <w:numPr>
          <w:ilvl w:val="0"/>
          <w:numId w:val="6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Ben</w:t>
      </w:r>
    </w:p>
    <w:p w:rsidR="006620E8" w:rsidRPr="0039096F" w:rsidRDefault="006620E8" w:rsidP="00346150">
      <w:pPr>
        <w:pStyle w:val="ListParagraph"/>
        <w:numPr>
          <w:ilvl w:val="0"/>
          <w:numId w:val="6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Ruth</w:t>
      </w:r>
    </w:p>
    <w:p w:rsidR="006620E8" w:rsidRPr="0039096F" w:rsidRDefault="006620E8" w:rsidP="000E1680">
      <w:pPr>
        <w:pStyle w:val="ListParagraph"/>
        <w:numPr>
          <w:ilvl w:val="0"/>
          <w:numId w:val="6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Julie</w:t>
      </w:r>
    </w:p>
    <w:p w:rsidR="006620E8" w:rsidRPr="0039096F" w:rsidRDefault="006620E8" w:rsidP="00346150">
      <w:pPr>
        <w:pStyle w:val="ListParagraph"/>
        <w:numPr>
          <w:ilvl w:val="0"/>
          <w:numId w:val="6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Ruth</w:t>
      </w:r>
    </w:p>
    <w:p w:rsidR="006620E8" w:rsidRPr="0039096F" w:rsidRDefault="006620E8" w:rsidP="000E1680">
      <w:p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GRAND WINNER:    RUTH!!!!!!!!!!</w:t>
      </w:r>
    </w:p>
    <w:p w:rsidR="006620E8" w:rsidRPr="0039096F" w:rsidRDefault="006620E8" w:rsidP="000E1680">
      <w:pPr>
        <w:rPr>
          <w:rFonts w:ascii="Bradley Hand ITC" w:hAnsi="Bradley Hand ITC"/>
          <w:b/>
          <w:sz w:val="28"/>
        </w:rPr>
      </w:pPr>
    </w:p>
    <w:p w:rsidR="006620E8" w:rsidRPr="0039096F" w:rsidRDefault="006620E8" w:rsidP="0003711B">
      <w:pPr>
        <w:rPr>
          <w:rFonts w:ascii="Bradley Hand ITC" w:hAnsi="Bradley Hand ITC"/>
          <w:b/>
          <w:sz w:val="28"/>
        </w:rPr>
      </w:pPr>
    </w:p>
    <w:p w:rsidR="006620E8" w:rsidRPr="0039096F" w:rsidRDefault="006620E8" w:rsidP="0003711B">
      <w:pPr>
        <w:rPr>
          <w:rFonts w:ascii="Bradley Hand ITC" w:hAnsi="Bradley Hand ITC"/>
          <w:b/>
          <w:sz w:val="28"/>
        </w:rPr>
      </w:pPr>
    </w:p>
    <w:p w:rsidR="006620E8" w:rsidRPr="0039096F" w:rsidRDefault="006620E8" w:rsidP="0003711B">
      <w:p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Things I learned:</w:t>
      </w:r>
    </w:p>
    <w:p w:rsidR="006620E8" w:rsidRPr="0039096F" w:rsidRDefault="006620E8" w:rsidP="00A56AB0">
      <w:pPr>
        <w:pStyle w:val="ListParagraph"/>
        <w:numPr>
          <w:ilvl w:val="0"/>
          <w:numId w:val="3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When skydivers get to terminal velocity, it feels like you aren’t falling.</w:t>
      </w:r>
    </w:p>
    <w:p w:rsidR="006620E8" w:rsidRPr="0039096F" w:rsidRDefault="006620E8" w:rsidP="00A56AB0">
      <w:pPr>
        <w:pStyle w:val="ListParagraph"/>
        <w:numPr>
          <w:ilvl w:val="0"/>
          <w:numId w:val="3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If the ground is snowy, you can’t tell that the earth is coming towards you.</w:t>
      </w:r>
    </w:p>
    <w:p w:rsidR="006620E8" w:rsidRPr="0039096F" w:rsidRDefault="006620E8" w:rsidP="00A56AB0">
      <w:pPr>
        <w:pStyle w:val="ListParagraph"/>
        <w:numPr>
          <w:ilvl w:val="0"/>
          <w:numId w:val="3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It takes Venus about 7 months to orbit the sun.</w:t>
      </w:r>
    </w:p>
    <w:p w:rsidR="006620E8" w:rsidRPr="0039096F" w:rsidRDefault="006620E8" w:rsidP="00A56AB0">
      <w:pPr>
        <w:pStyle w:val="ListParagraph"/>
        <w:numPr>
          <w:ilvl w:val="0"/>
          <w:numId w:val="3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It takes Jupiter about 12 earth years for it to orbit the sun.</w:t>
      </w:r>
    </w:p>
    <w:p w:rsidR="006620E8" w:rsidRPr="0039096F" w:rsidRDefault="006620E8" w:rsidP="00A56AB0">
      <w:pPr>
        <w:pStyle w:val="ListParagraph"/>
        <w:numPr>
          <w:ilvl w:val="0"/>
          <w:numId w:val="3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It takes Saturn about 30 earth years to orbit the sun.</w:t>
      </w:r>
    </w:p>
    <w:p w:rsidR="006620E8" w:rsidRPr="0039096F" w:rsidRDefault="006620E8" w:rsidP="00A56AB0">
      <w:pPr>
        <w:pStyle w:val="ListParagraph"/>
        <w:numPr>
          <w:ilvl w:val="0"/>
          <w:numId w:val="3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The earth is 93,000,000 miles away from the sun.</w:t>
      </w:r>
    </w:p>
    <w:p w:rsidR="006620E8" w:rsidRPr="0039096F" w:rsidRDefault="006620E8" w:rsidP="00A56AB0">
      <w:pPr>
        <w:pStyle w:val="ListParagraph"/>
        <w:numPr>
          <w:ilvl w:val="0"/>
          <w:numId w:val="3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 xml:space="preserve">An ellipse is equally distant from two points. </w:t>
      </w:r>
    </w:p>
    <w:p w:rsidR="006620E8" w:rsidRPr="0039096F" w:rsidRDefault="006620E8" w:rsidP="00A56AB0">
      <w:pPr>
        <w:pStyle w:val="ListParagraph"/>
        <w:numPr>
          <w:ilvl w:val="0"/>
          <w:numId w:val="3"/>
        </w:numPr>
        <w:rPr>
          <w:rFonts w:ascii="Bradley Hand ITC" w:hAnsi="Bradley Hand ITC"/>
          <w:b/>
          <w:sz w:val="28"/>
        </w:rPr>
      </w:pPr>
      <w:r w:rsidRPr="0039096F">
        <w:rPr>
          <w:rFonts w:ascii="Bradley Hand ITC" w:hAnsi="Bradley Hand ITC"/>
          <w:b/>
          <w:sz w:val="28"/>
        </w:rPr>
        <w:t>The points are called focuses.</w:t>
      </w:r>
    </w:p>
    <w:p w:rsidR="006620E8" w:rsidRPr="0039096F" w:rsidRDefault="006620E8" w:rsidP="00A56AB0">
      <w:pPr>
        <w:pStyle w:val="ListParagraph"/>
        <w:numPr>
          <w:ilvl w:val="0"/>
          <w:numId w:val="3"/>
        </w:numPr>
        <w:rPr>
          <w:rFonts w:ascii="Bradley Hand ITC" w:hAnsi="Bradley Hand ITC"/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3.05pt;margin-top:87.65pt;width:427.5pt;height:285pt;z-index:251658240">
            <v:imagedata r:id="rId5" r:href="rId6"/>
            <w10:wrap type="square"/>
          </v:shape>
        </w:pict>
      </w:r>
      <w:r w:rsidRPr="0039096F">
        <w:rPr>
          <w:rFonts w:ascii="Bradley Hand ITC" w:hAnsi="Bradley Hand ITC"/>
          <w:b/>
          <w:sz w:val="28"/>
        </w:rPr>
        <w:t>One focuses has something on it and the other focus is empty.</w:t>
      </w:r>
    </w:p>
    <w:p w:rsidR="006620E8" w:rsidRPr="00A56AB0" w:rsidRDefault="006620E8" w:rsidP="0039096F">
      <w:pPr>
        <w:pStyle w:val="ListParagraph"/>
        <w:ind w:left="360"/>
        <w:rPr>
          <w:rFonts w:ascii="Bradley Hand ITC TT-Bold" w:hAnsi="Bradley Hand ITC TT-Bold"/>
          <w:b/>
          <w:sz w:val="28"/>
        </w:rPr>
      </w:pPr>
    </w:p>
    <w:sectPr w:rsidR="006620E8" w:rsidRPr="00A56AB0" w:rsidSect="00037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adley Hand ITC TT-Bol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2265"/>
    <w:multiLevelType w:val="hybridMultilevel"/>
    <w:tmpl w:val="6654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87C38"/>
    <w:multiLevelType w:val="hybridMultilevel"/>
    <w:tmpl w:val="7DCA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12CDD"/>
    <w:multiLevelType w:val="hybridMultilevel"/>
    <w:tmpl w:val="8BCE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87A59"/>
    <w:multiLevelType w:val="hybridMultilevel"/>
    <w:tmpl w:val="0ED4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E72C4"/>
    <w:multiLevelType w:val="hybridMultilevel"/>
    <w:tmpl w:val="49DC0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5B0253"/>
    <w:multiLevelType w:val="hybridMultilevel"/>
    <w:tmpl w:val="A7643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711B"/>
    <w:rsid w:val="0003711B"/>
    <w:rsid w:val="000E1680"/>
    <w:rsid w:val="00346150"/>
    <w:rsid w:val="0039096F"/>
    <w:rsid w:val="005A7DC4"/>
    <w:rsid w:val="006620E8"/>
    <w:rsid w:val="00A56AB0"/>
    <w:rsid w:val="00B86578"/>
    <w:rsid w:val="00C005CE"/>
    <w:rsid w:val="00D753A6"/>
    <w:rsid w:val="00E12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371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dallastexasrealestateblog.com/wp-content/uploads/image/Jump%20into%20Homeownership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</TotalTime>
  <Pages>2</Pages>
  <Words>127</Words>
  <Characters>724</Characters>
  <Application>Microsoft Office Outlook</Application>
  <DocSecurity>0</DocSecurity>
  <Lines>0</Lines>
  <Paragraphs>0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Eliot Levine</cp:lastModifiedBy>
  <cp:revision>4</cp:revision>
  <dcterms:created xsi:type="dcterms:W3CDTF">2012-03-26T16:18:00Z</dcterms:created>
  <dcterms:modified xsi:type="dcterms:W3CDTF">2012-03-27T19:31:00Z</dcterms:modified>
</cp:coreProperties>
</file>