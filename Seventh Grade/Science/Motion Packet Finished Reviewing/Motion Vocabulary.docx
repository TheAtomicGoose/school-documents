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57" w:rsidRDefault="00885457">
      <w:pPr>
        <w:rPr>
          <w:sz w:val="48"/>
        </w:rPr>
      </w:pPr>
      <w:r>
        <w:rPr>
          <w:sz w:val="48"/>
        </w:rPr>
        <w:t>Motion Vocabulary</w:t>
      </w:r>
    </w:p>
    <w:p w:rsidR="00885457" w:rsidRDefault="00885457">
      <w:pPr>
        <w:rPr>
          <w:sz w:val="48"/>
        </w:rPr>
      </w:pPr>
    </w:p>
    <w:p w:rsidR="00885457" w:rsidRDefault="00885457">
      <w:pPr>
        <w:rPr>
          <w:sz w:val="40"/>
        </w:rPr>
      </w:pPr>
      <w:r>
        <w:rPr>
          <w:sz w:val="40"/>
        </w:rPr>
        <w:t>Velocity</w:t>
      </w:r>
    </w:p>
    <w:p w:rsidR="00885457" w:rsidRDefault="00885457">
      <w:pPr>
        <w:rPr>
          <w:sz w:val="40"/>
        </w:rPr>
      </w:pPr>
    </w:p>
    <w:p w:rsidR="00885457" w:rsidRDefault="00885457">
      <w:pPr>
        <w:rPr>
          <w:sz w:val="40"/>
        </w:rPr>
      </w:pPr>
      <w:r>
        <w:rPr>
          <w:sz w:val="40"/>
        </w:rPr>
        <w:t>Speed</w:t>
      </w:r>
    </w:p>
    <w:p w:rsidR="00885457" w:rsidRDefault="00885457">
      <w:pPr>
        <w:rPr>
          <w:sz w:val="40"/>
        </w:rPr>
      </w:pPr>
    </w:p>
    <w:p w:rsidR="00885457" w:rsidRDefault="00885457">
      <w:pPr>
        <w:rPr>
          <w:sz w:val="40"/>
        </w:rPr>
      </w:pPr>
      <w:r>
        <w:rPr>
          <w:sz w:val="40"/>
        </w:rPr>
        <w:t>Force</w:t>
      </w:r>
    </w:p>
    <w:p w:rsidR="00885457" w:rsidRDefault="00885457">
      <w:pPr>
        <w:rPr>
          <w:sz w:val="40"/>
        </w:rPr>
      </w:pPr>
    </w:p>
    <w:p w:rsidR="00885457" w:rsidRPr="00570658" w:rsidRDefault="00885457">
      <w:pPr>
        <w:rPr>
          <w:sz w:val="40"/>
        </w:rPr>
      </w:pPr>
      <w:r>
        <w:rPr>
          <w:sz w:val="40"/>
        </w:rPr>
        <w:t>Acceleration</w:t>
      </w:r>
    </w:p>
    <w:sectPr w:rsidR="00885457" w:rsidRPr="00570658" w:rsidSect="00DA41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658"/>
    <w:rsid w:val="00570658"/>
    <w:rsid w:val="00757137"/>
    <w:rsid w:val="00885457"/>
    <w:rsid w:val="00A32F24"/>
    <w:rsid w:val="00B422D5"/>
    <w:rsid w:val="00B8410D"/>
    <w:rsid w:val="00DA4148"/>
    <w:rsid w:val="00EA3733"/>
    <w:rsid w:val="00FF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8</Words>
  <Characters>48</Characters>
  <Application>Microsoft Office Outlook</Application>
  <DocSecurity>0</DocSecurity>
  <Lines>0</Lines>
  <Paragraphs>0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dc:description/>
  <cp:lastModifiedBy>Eliot Levine</cp:lastModifiedBy>
  <cp:revision>3</cp:revision>
  <dcterms:created xsi:type="dcterms:W3CDTF">2012-03-13T15:22:00Z</dcterms:created>
  <dcterms:modified xsi:type="dcterms:W3CDTF">2012-03-27T19:56:00Z</dcterms:modified>
</cp:coreProperties>
</file>