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99D" w:rsidRDefault="007F699D" w:rsidP="004C68E6">
      <w:pPr>
        <w:jc w:val="center"/>
        <w:rPr>
          <w:rFonts w:ascii="Monotype Corsiva" w:hAnsi="Monotype Corsiva"/>
          <w:b/>
          <w:sz w:val="36"/>
        </w:rPr>
      </w:pPr>
      <w:r w:rsidRPr="004C68E6">
        <w:rPr>
          <w:rFonts w:ascii="Monotype Corsiva" w:hAnsi="Monotype Corsiva"/>
          <w:b/>
          <w:sz w:val="36"/>
        </w:rPr>
        <w:t>Cohesion and Conduction</w:t>
      </w:r>
    </w:p>
    <w:p w:rsidR="007F699D" w:rsidRDefault="007F699D" w:rsidP="004C68E6">
      <w:pPr>
        <w:jc w:val="center"/>
        <w:rPr>
          <w:rFonts w:ascii="Monotype Corsiva" w:hAnsi="Monotype Corsiva"/>
          <w:b/>
          <w:sz w:val="36"/>
        </w:rPr>
      </w:pPr>
    </w:p>
    <w:p w:rsidR="007F699D" w:rsidRDefault="007F699D" w:rsidP="004C68E6">
      <w:p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Today in Science class, we did two discussions and some extra credit work.</w:t>
      </w:r>
    </w:p>
    <w:p w:rsidR="007F699D" w:rsidRDefault="007F699D" w:rsidP="004C68E6">
      <w:pPr>
        <w:jc w:val="center"/>
        <w:rPr>
          <w:rFonts w:ascii="Monotype Corsiva" w:hAnsi="Monotype Corsiva"/>
          <w:sz w:val="32"/>
          <w:u w:val="single"/>
        </w:rPr>
      </w:pPr>
      <w:r>
        <w:rPr>
          <w:rFonts w:ascii="Monotype Corsiva" w:hAnsi="Monotype Corsiva"/>
          <w:sz w:val="32"/>
          <w:u w:val="single"/>
        </w:rPr>
        <w:t>Pressure Cooker</w:t>
      </w:r>
    </w:p>
    <w:p w:rsidR="007F699D" w:rsidRDefault="007F699D" w:rsidP="004C68E6">
      <w:p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ab/>
        <w:t>In this discussion, we talked about how pressure cookers work. They make the pressure inside the pot higher than normal, so the water boils at a higher temperature. This is useful when canning.</w:t>
      </w:r>
    </w:p>
    <w:p w:rsidR="007F699D" w:rsidRDefault="007F699D" w:rsidP="004C68E6">
      <w:pPr>
        <w:jc w:val="center"/>
        <w:rPr>
          <w:rFonts w:ascii="Monotype Corsiva" w:hAnsi="Monotype Corsiva"/>
          <w:sz w:val="32"/>
          <w:u w:val="single"/>
        </w:rPr>
      </w:pPr>
      <w:r>
        <w:rPr>
          <w:rFonts w:ascii="Monotype Corsiva" w:hAnsi="Monotype Corsiva"/>
          <w:sz w:val="32"/>
          <w:u w:val="single"/>
        </w:rPr>
        <w:t>Hypothermia</w:t>
      </w:r>
    </w:p>
    <w:p w:rsidR="007F699D" w:rsidRDefault="007F699D" w:rsidP="004C68E6">
      <w:p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ab/>
        <w:t xml:space="preserve">Hypothermia is when your body temperature gets lower than it is supposed to. When your temperature is 90 </w:t>
      </w:r>
      <w:r>
        <w:rPr>
          <w:rFonts w:ascii="Monotype Corsiva" w:hAnsi="Monotype Corsiva"/>
          <w:sz w:val="32"/>
          <w:szCs w:val="32"/>
        </w:rPr>
        <w:sym w:font="Symbol" w:char="F0B0"/>
      </w:r>
      <w:r>
        <w:rPr>
          <w:rFonts w:ascii="Monotype Corsiva" w:hAnsi="Monotype Corsiva"/>
          <w:sz w:val="32"/>
        </w:rPr>
        <w:t>F or lower, you are in a critical condition. You cannot remember anything very well.</w:t>
      </w:r>
    </w:p>
    <w:p w:rsidR="007F699D" w:rsidRDefault="007F699D" w:rsidP="004C68E6">
      <w:pPr>
        <w:jc w:val="center"/>
        <w:rPr>
          <w:rFonts w:ascii="Monotype Corsiva" w:hAnsi="Monotype Corsiva"/>
          <w:sz w:val="32"/>
          <w:u w:val="single"/>
        </w:rPr>
      </w:pPr>
      <w:r>
        <w:rPr>
          <w:rFonts w:ascii="Monotype Corsiva" w:hAnsi="Monotype Corsiva"/>
          <w:sz w:val="32"/>
          <w:u w:val="single"/>
        </w:rPr>
        <w:t>High Altitude Instructions</w:t>
      </w:r>
    </w:p>
    <w:p w:rsidR="007F699D" w:rsidRDefault="007F699D" w:rsidP="00071288">
      <w:pPr>
        <w:rPr>
          <w:rFonts w:ascii="Monotype Corsiva" w:hAnsi="Monotype Corsiva"/>
          <w:b/>
          <w:sz w:val="32"/>
        </w:rPr>
      </w:pPr>
      <w:r>
        <w:rPr>
          <w:rFonts w:ascii="Monotype Corsiva" w:hAnsi="Monotype Corsiva"/>
          <w:b/>
          <w:sz w:val="32"/>
        </w:rPr>
        <w:t>Adjustment for 3000 feet:</w:t>
      </w:r>
    </w:p>
    <w:p w:rsidR="007F699D" w:rsidRPr="00071288" w:rsidRDefault="007F699D" w:rsidP="00071288">
      <w:pPr>
        <w:numPr>
          <w:ilvl w:val="0"/>
          <w:numId w:val="4"/>
        </w:numPr>
        <w:rPr>
          <w:rFonts w:ascii="Monotype Corsiva" w:hAnsi="Monotype Corsiva"/>
          <w:b/>
          <w:sz w:val="32"/>
        </w:rPr>
      </w:pPr>
      <w:r>
        <w:rPr>
          <w:rFonts w:ascii="Monotype Corsiva" w:hAnsi="Monotype Corsiva"/>
          <w:sz w:val="32"/>
        </w:rPr>
        <w:t>Reduce baking powder: for each teaspoon decrease 1/8 teaspoon.</w:t>
      </w:r>
    </w:p>
    <w:p w:rsidR="007F699D" w:rsidRPr="00071288" w:rsidRDefault="007F699D" w:rsidP="00071288">
      <w:pPr>
        <w:numPr>
          <w:ilvl w:val="0"/>
          <w:numId w:val="4"/>
        </w:numPr>
        <w:rPr>
          <w:rFonts w:ascii="Monotype Corsiva" w:hAnsi="Monotype Corsiva"/>
          <w:b/>
          <w:sz w:val="32"/>
        </w:rPr>
      </w:pPr>
      <w:r>
        <w:rPr>
          <w:rFonts w:ascii="Monotype Corsiva" w:hAnsi="Monotype Corsiva"/>
          <w:sz w:val="32"/>
        </w:rPr>
        <w:t>REduce sugar: for each cup, decrease 0 to 1 tablespoon.</w:t>
      </w:r>
    </w:p>
    <w:p w:rsidR="007F699D" w:rsidRPr="00071288" w:rsidRDefault="007F699D" w:rsidP="00071288">
      <w:pPr>
        <w:numPr>
          <w:ilvl w:val="0"/>
          <w:numId w:val="4"/>
        </w:numPr>
        <w:rPr>
          <w:rFonts w:ascii="Monotype Corsiva" w:hAnsi="Monotype Corsiva"/>
          <w:b/>
          <w:sz w:val="32"/>
        </w:rPr>
      </w:pPr>
      <w:r>
        <w:rPr>
          <w:rFonts w:ascii="Monotype Corsiva" w:hAnsi="Monotype Corsiva"/>
          <w:sz w:val="32"/>
        </w:rPr>
        <w:t>Increase liquid: for each cup, add 1 to 2 tablespoons.</w:t>
      </w:r>
    </w:p>
    <w:p w:rsidR="007F699D" w:rsidRDefault="007F699D" w:rsidP="00071288">
      <w:pPr>
        <w:numPr>
          <w:ilvl w:val="0"/>
          <w:numId w:val="4"/>
        </w:numPr>
        <w:rPr>
          <w:rFonts w:ascii="Monotype Corsiva" w:hAnsi="Monotype Corsiva"/>
          <w:b/>
          <w:sz w:val="32"/>
        </w:rPr>
      </w:pPr>
      <w:r>
        <w:rPr>
          <w:rFonts w:ascii="Monotype Corsiva" w:hAnsi="Monotype Corsiva"/>
          <w:sz w:val="32"/>
        </w:rPr>
        <w:t>Increase oven temperature by 25 degrees Fahrenheit.</w:t>
      </w:r>
    </w:p>
    <w:p w:rsidR="007F699D" w:rsidRDefault="007F699D" w:rsidP="00071288">
      <w:pPr>
        <w:rPr>
          <w:rFonts w:ascii="Monotype Corsiva" w:hAnsi="Monotype Corsiva"/>
          <w:b/>
          <w:sz w:val="32"/>
        </w:rPr>
      </w:pPr>
      <w:r>
        <w:rPr>
          <w:rFonts w:ascii="Monotype Corsiva" w:hAnsi="Monotype Corsiva"/>
          <w:b/>
          <w:sz w:val="32"/>
        </w:rPr>
        <w:t>Adjustment for 500 feet:</w:t>
      </w:r>
    </w:p>
    <w:p w:rsidR="007F699D" w:rsidRDefault="007F699D" w:rsidP="00071288">
      <w:pPr>
        <w:numPr>
          <w:ilvl w:val="0"/>
          <w:numId w:val="5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Reduce baking powder: for each teaspoon decrease 1/8 to 1/4 teaspoon.</w:t>
      </w:r>
    </w:p>
    <w:p w:rsidR="007F699D" w:rsidRDefault="007F699D" w:rsidP="00071288">
      <w:pPr>
        <w:numPr>
          <w:ilvl w:val="0"/>
          <w:numId w:val="5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Reduce sugar: for each cup, decrease 0 to 2 tablespoons.</w:t>
      </w:r>
    </w:p>
    <w:p w:rsidR="007F699D" w:rsidRDefault="007F699D" w:rsidP="00071288">
      <w:pPr>
        <w:numPr>
          <w:ilvl w:val="0"/>
          <w:numId w:val="5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Increase liquid: for each cup, add 2 to 4 tablespoons.</w:t>
      </w:r>
    </w:p>
    <w:p w:rsidR="007F699D" w:rsidRPr="00071288" w:rsidRDefault="007F699D" w:rsidP="00071288">
      <w:pPr>
        <w:numPr>
          <w:ilvl w:val="0"/>
          <w:numId w:val="5"/>
        </w:numPr>
        <w:rPr>
          <w:rFonts w:ascii="Monotype Corsiva" w:hAnsi="Monotype Corsiva"/>
          <w:color w:val="333333"/>
          <w:sz w:val="32"/>
          <w:szCs w:val="32"/>
        </w:rPr>
      </w:pPr>
      <w:r>
        <w:rPr>
          <w:rFonts w:ascii="Monotype Corsiva" w:hAnsi="Monotype Corsiva"/>
          <w:sz w:val="32"/>
        </w:rPr>
        <w:t>Increase oven temperature by 25 degrees Fahrenheit.</w:t>
      </w:r>
    </w:p>
    <w:p w:rsidR="007F699D" w:rsidRDefault="007F699D" w:rsidP="00071288">
      <w:pPr>
        <w:rPr>
          <w:rFonts w:ascii="Monotype Corsiva" w:hAnsi="Monotype Corsiva"/>
          <w:b/>
          <w:sz w:val="32"/>
        </w:rPr>
      </w:pPr>
      <w:r>
        <w:rPr>
          <w:rFonts w:ascii="Monotype Corsiva" w:hAnsi="Monotype Corsiva"/>
          <w:b/>
          <w:sz w:val="32"/>
        </w:rPr>
        <w:t>Adjustment for 7000+ feet:</w:t>
      </w:r>
    </w:p>
    <w:p w:rsidR="007F699D" w:rsidRPr="00071288" w:rsidRDefault="007F699D" w:rsidP="00071288">
      <w:pPr>
        <w:numPr>
          <w:ilvl w:val="0"/>
          <w:numId w:val="7"/>
        </w:numPr>
        <w:rPr>
          <w:rFonts w:ascii="Monotype Corsiva" w:hAnsi="Monotype Corsiva"/>
          <w:b/>
          <w:sz w:val="32"/>
        </w:rPr>
      </w:pPr>
      <w:r>
        <w:rPr>
          <w:rFonts w:ascii="Monotype Corsiva" w:hAnsi="Monotype Corsiva"/>
          <w:sz w:val="32"/>
        </w:rPr>
        <w:t>Reduce baking powder: for each teaspoon, decrease 1/4 teaspoon.</w:t>
      </w:r>
    </w:p>
    <w:p w:rsidR="007F699D" w:rsidRPr="00071288" w:rsidRDefault="007F699D" w:rsidP="00071288">
      <w:pPr>
        <w:numPr>
          <w:ilvl w:val="0"/>
          <w:numId w:val="7"/>
        </w:numPr>
        <w:rPr>
          <w:rFonts w:ascii="Monotype Corsiva" w:hAnsi="Monotype Corsiva"/>
          <w:b/>
          <w:sz w:val="32"/>
        </w:rPr>
      </w:pPr>
      <w:r>
        <w:rPr>
          <w:rFonts w:ascii="Monotype Corsiva" w:hAnsi="Monotype Corsiva"/>
          <w:sz w:val="32"/>
        </w:rPr>
        <w:t>Reduce sugar: for each cup, decrease 1 to 3 tablespoons.</w:t>
      </w:r>
    </w:p>
    <w:p w:rsidR="007F699D" w:rsidRPr="00071288" w:rsidRDefault="007F699D" w:rsidP="00071288">
      <w:pPr>
        <w:numPr>
          <w:ilvl w:val="0"/>
          <w:numId w:val="7"/>
        </w:numPr>
        <w:rPr>
          <w:rFonts w:ascii="Monotype Corsiva" w:hAnsi="Monotype Corsiva"/>
          <w:b/>
          <w:sz w:val="32"/>
        </w:rPr>
      </w:pPr>
      <w:r>
        <w:rPr>
          <w:rFonts w:ascii="Monotype Corsiva" w:hAnsi="Monotype Corsiva"/>
          <w:sz w:val="32"/>
        </w:rPr>
        <w:t>Increase liquid: for each cup, add 3 to 4 tablespoons.</w:t>
      </w:r>
    </w:p>
    <w:p w:rsidR="007F699D" w:rsidRPr="00071288" w:rsidRDefault="007F699D" w:rsidP="00071288">
      <w:pPr>
        <w:numPr>
          <w:ilvl w:val="0"/>
          <w:numId w:val="7"/>
        </w:numPr>
        <w:rPr>
          <w:rFonts w:ascii="Monotype Corsiva" w:hAnsi="Monotype Corsiva"/>
          <w:color w:val="333333"/>
          <w:sz w:val="32"/>
          <w:szCs w:val="32"/>
        </w:rPr>
      </w:pPr>
      <w:r>
        <w:rPr>
          <w:rFonts w:ascii="Monotype Corsiva" w:hAnsi="Monotype Corsiva"/>
          <w:sz w:val="32"/>
        </w:rPr>
        <w:t>Increase oven temperature by 25 degrees Fahrenheit.</w:t>
      </w:r>
    </w:p>
    <w:p w:rsidR="007F699D" w:rsidRDefault="007F699D" w:rsidP="00071288">
      <w:pPr>
        <w:rPr>
          <w:rFonts w:ascii="Monotype Corsiva" w:hAnsi="Monotype Corsiva"/>
          <w:sz w:val="32"/>
        </w:rPr>
      </w:pPr>
    </w:p>
    <w:p w:rsidR="007F699D" w:rsidRDefault="007F699D" w:rsidP="00071288">
      <w:p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Things I learned:</w:t>
      </w:r>
    </w:p>
    <w:p w:rsidR="007F699D" w:rsidRDefault="007F699D" w:rsidP="00071288">
      <w:pPr>
        <w:numPr>
          <w:ilvl w:val="0"/>
          <w:numId w:val="8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Pressure cookers can get things about 25 degrees hotter than usual without boiling.</w:t>
      </w:r>
    </w:p>
    <w:p w:rsidR="007F699D" w:rsidRDefault="007F699D" w:rsidP="00071288">
      <w:pPr>
        <w:numPr>
          <w:ilvl w:val="0"/>
          <w:numId w:val="8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Conduction is heat transfer by direct touching.</w:t>
      </w:r>
    </w:p>
    <w:p w:rsidR="007F699D" w:rsidRDefault="007F699D" w:rsidP="00071288">
      <w:pPr>
        <w:numPr>
          <w:ilvl w:val="0"/>
          <w:numId w:val="8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Hypothermia is when the core temperature of your body gets too low (90 degrees Fahrenheit).</w:t>
      </w:r>
    </w:p>
    <w:p w:rsidR="007F699D" w:rsidRDefault="007F699D" w:rsidP="00071288">
      <w:pPr>
        <w:numPr>
          <w:ilvl w:val="0"/>
          <w:numId w:val="8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Boiling is the rapid change of state from liquid to gas.</w:t>
      </w:r>
    </w:p>
    <w:p w:rsidR="007F699D" w:rsidRDefault="007F699D" w:rsidP="00071288">
      <w:pPr>
        <w:numPr>
          <w:ilvl w:val="0"/>
          <w:numId w:val="8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Cohesion is the force that holds like molecules together. It keeps the water molecules in a glass of water instead of spreading around the room like steam.</w:t>
      </w:r>
    </w:p>
    <w:p w:rsidR="007F699D" w:rsidRPr="00071288" w:rsidRDefault="007F699D" w:rsidP="008541B0">
      <w:pPr>
        <w:rPr>
          <w:rFonts w:ascii="Monotype Corsiva" w:hAnsi="Monotype Corsiva"/>
          <w:sz w:val="32"/>
        </w:rPr>
      </w:pPr>
    </w:p>
    <w:p w:rsidR="007F699D" w:rsidRDefault="007F699D" w:rsidP="00071288">
      <w:pPr>
        <w:shd w:val="clear" w:color="auto" w:fill="FFFFFF"/>
        <w:spacing w:after="75"/>
        <w:ind w:left="-360"/>
        <w:rPr>
          <w:rFonts w:ascii="Monotype Corsiva" w:hAnsi="Monotype Corsiva"/>
          <w:color w:val="333333"/>
          <w:sz w:val="32"/>
          <w:szCs w:val="32"/>
        </w:rPr>
      </w:pPr>
    </w:p>
    <w:p w:rsidR="007F699D" w:rsidRPr="00071288" w:rsidRDefault="007F699D" w:rsidP="00071288">
      <w:pPr>
        <w:shd w:val="clear" w:color="auto" w:fill="FFFFFF"/>
        <w:spacing w:after="75"/>
        <w:ind w:left="-360"/>
        <w:rPr>
          <w:rFonts w:ascii="Monotype Corsiva" w:hAnsi="Monotype Corsiva"/>
          <w:color w:val="333333"/>
          <w:sz w:val="32"/>
          <w:szCs w:val="32"/>
        </w:rPr>
      </w:pPr>
    </w:p>
    <w:p w:rsidR="007F699D" w:rsidRDefault="007F699D" w:rsidP="004C68E6">
      <w:pPr>
        <w:jc w:val="center"/>
        <w:rPr>
          <w:rFonts w:ascii="Monotype Corsiva" w:hAnsi="Monotype Corsiva"/>
          <w:sz w:val="36"/>
        </w:rPr>
      </w:pPr>
    </w:p>
    <w:p w:rsidR="007F699D" w:rsidRPr="004C68E6" w:rsidRDefault="007F699D" w:rsidP="004C68E6">
      <w:pPr>
        <w:jc w:val="center"/>
        <w:rPr>
          <w:rFonts w:ascii="Monotype Corsiva" w:hAnsi="Monotype Corsiva"/>
          <w:sz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58.05pt;margin-top:0;width:4in;height:4in;z-index:251658240">
            <v:imagedata r:id="rId5" r:href="rId6"/>
            <w10:wrap type="square"/>
          </v:shape>
        </w:pict>
      </w:r>
    </w:p>
    <w:sectPr w:rsidR="007F699D" w:rsidRPr="004C68E6" w:rsidSect="00F14B9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B18CA"/>
    <w:multiLevelType w:val="hybridMultilevel"/>
    <w:tmpl w:val="5C964C44"/>
    <w:lvl w:ilvl="0" w:tplc="72908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A90DD7"/>
    <w:multiLevelType w:val="multilevel"/>
    <w:tmpl w:val="6950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F6A3BB1"/>
    <w:multiLevelType w:val="hybridMultilevel"/>
    <w:tmpl w:val="88303C4E"/>
    <w:lvl w:ilvl="0" w:tplc="72908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048730F"/>
    <w:multiLevelType w:val="hybridMultilevel"/>
    <w:tmpl w:val="AF6EA9FC"/>
    <w:lvl w:ilvl="0" w:tplc="72908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A244540"/>
    <w:multiLevelType w:val="multilevel"/>
    <w:tmpl w:val="F4AC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CAB2E0F"/>
    <w:multiLevelType w:val="hybridMultilevel"/>
    <w:tmpl w:val="709C75BA"/>
    <w:lvl w:ilvl="0" w:tplc="72908658">
      <w:start w:val="1"/>
      <w:numFmt w:val="bullet"/>
      <w:lvlText w:val=""/>
      <w:lvlJc w:val="left"/>
      <w:pPr>
        <w:tabs>
          <w:tab w:val="num" w:pos="435"/>
        </w:tabs>
        <w:ind w:left="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6">
    <w:nsid w:val="6E6740D7"/>
    <w:multiLevelType w:val="hybridMultilevel"/>
    <w:tmpl w:val="96106A4A"/>
    <w:lvl w:ilvl="0" w:tplc="72908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D655AD0"/>
    <w:multiLevelType w:val="multilevel"/>
    <w:tmpl w:val="69E8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68E6"/>
    <w:rsid w:val="00071288"/>
    <w:rsid w:val="002A6319"/>
    <w:rsid w:val="004C68E6"/>
    <w:rsid w:val="007F699D"/>
    <w:rsid w:val="008541B0"/>
    <w:rsid w:val="00DC27A6"/>
    <w:rsid w:val="00F14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C68E6"/>
    <w:pPr>
      <w:spacing w:beforeLines="1" w:afterLines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99"/>
    <w:qFormat/>
    <w:rsid w:val="004C68E6"/>
    <w:rPr>
      <w:rFonts w:cs="Times New Roman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602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2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2603">
          <w:marLeft w:val="0"/>
          <w:marRight w:val="0"/>
          <w:marTop w:val="75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19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0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0260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602605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bestpressurecookersreviews.com/images/All%20American%20921%20All-American%2021-1-2-Quart%20Pressure%20Cooker-Canner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32</TotalTime>
  <Pages>2</Pages>
  <Words>264</Words>
  <Characters>1506</Characters>
  <Application>Microsoft Office Outlook</Application>
  <DocSecurity>0</DocSecurity>
  <Lines>0</Lines>
  <Paragraphs>0</Paragraphs>
  <ScaleCrop>false</ScaleCrop>
  <Company>HRHS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HRHS</dc:creator>
  <cp:keywords/>
  <dc:description/>
  <cp:lastModifiedBy>Eliot Levine</cp:lastModifiedBy>
  <cp:revision>2</cp:revision>
  <dcterms:created xsi:type="dcterms:W3CDTF">2012-01-09T19:06:00Z</dcterms:created>
  <dcterms:modified xsi:type="dcterms:W3CDTF">2012-01-09T23:13:00Z</dcterms:modified>
</cp:coreProperties>
</file>