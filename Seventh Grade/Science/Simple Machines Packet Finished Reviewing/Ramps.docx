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E3C" w:rsidRDefault="00622E3C" w:rsidP="006F566F">
      <w:pPr>
        <w:jc w:val="center"/>
        <w:rPr>
          <w:rFonts w:ascii="Papyrus" w:hAnsi="Papyrus"/>
          <w:b/>
          <w:sz w:val="32"/>
          <w:u w:val="single"/>
        </w:rPr>
      </w:pPr>
      <w:r>
        <w:rPr>
          <w:rFonts w:ascii="Papyrus" w:hAnsi="Papyrus"/>
          <w:b/>
          <w:sz w:val="32"/>
          <w:u w:val="single"/>
        </w:rPr>
        <w:t>Ramps</w:t>
      </w:r>
    </w:p>
    <w:p w:rsidR="00622E3C" w:rsidRDefault="00622E3C" w:rsidP="006F566F">
      <w:pPr>
        <w:jc w:val="center"/>
        <w:rPr>
          <w:rFonts w:ascii="Papyrus" w:hAnsi="Papyrus"/>
          <w:b/>
          <w:sz w:val="32"/>
          <w:u w:val="single"/>
        </w:rPr>
      </w:pPr>
    </w:p>
    <w:p w:rsidR="00622E3C" w:rsidRDefault="00622E3C" w:rsidP="006F566F">
      <w:p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 xml:space="preserve">Mr. Smith taught us about ramps today in Science class. </w:t>
      </w:r>
    </w:p>
    <w:p w:rsidR="00622E3C" w:rsidRDefault="00622E3C" w:rsidP="006F566F">
      <w:pPr>
        <w:rPr>
          <w:rFonts w:ascii="Papyrus" w:hAnsi="Papyrus"/>
          <w:sz w:val="28"/>
        </w:rPr>
      </w:pPr>
    </w:p>
    <w:p w:rsidR="00622E3C" w:rsidRDefault="00622E3C" w:rsidP="006F566F">
      <w:p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Here are some of the things I learned:</w:t>
      </w:r>
    </w:p>
    <w:p w:rsidR="00622E3C" w:rsidRDefault="00622E3C" w:rsidP="006F566F">
      <w:pPr>
        <w:pStyle w:val="ListParagraph"/>
        <w:numPr>
          <w:ilvl w:val="0"/>
          <w:numId w:val="1"/>
        </w:num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Inclined planes give mechanical advantage because of their shape.</w:t>
      </w:r>
    </w:p>
    <w:p w:rsidR="00622E3C" w:rsidRDefault="00622E3C" w:rsidP="006F566F">
      <w:pPr>
        <w:pStyle w:val="ListParagraph"/>
        <w:numPr>
          <w:ilvl w:val="0"/>
          <w:numId w:val="1"/>
        </w:num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The mechanical advantage of a ramp is always &gt; 1.</w:t>
      </w:r>
    </w:p>
    <w:p w:rsidR="00622E3C" w:rsidRDefault="00622E3C" w:rsidP="006F566F">
      <w:pPr>
        <w:pStyle w:val="ListParagraph"/>
        <w:numPr>
          <w:ilvl w:val="0"/>
          <w:numId w:val="1"/>
        </w:num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Ramps always make work easier.</w:t>
      </w:r>
    </w:p>
    <w:p w:rsidR="00622E3C" w:rsidRDefault="00622E3C" w:rsidP="006F566F">
      <w:pPr>
        <w:pStyle w:val="ListParagraph"/>
        <w:numPr>
          <w:ilvl w:val="0"/>
          <w:numId w:val="1"/>
        </w:num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Ramps give mechanical advantage because they are longer then they are high.</w:t>
      </w:r>
    </w:p>
    <w:p w:rsidR="00622E3C" w:rsidRDefault="00622E3C" w:rsidP="006F566F">
      <w:pPr>
        <w:pStyle w:val="ListParagraph"/>
        <w:numPr>
          <w:ilvl w:val="0"/>
          <w:numId w:val="1"/>
        </w:num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The formula for figuring out the mechanical advantage of ramps is MA = Length of ramp divided by Height of ramp.</w:t>
      </w:r>
    </w:p>
    <w:p w:rsidR="00622E3C" w:rsidRDefault="00622E3C" w:rsidP="006F566F">
      <w:pPr>
        <w:pStyle w:val="ListParagraph"/>
        <w:numPr>
          <w:ilvl w:val="0"/>
          <w:numId w:val="1"/>
        </w:num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Stairs are a kind of ramp.</w:t>
      </w:r>
    </w:p>
    <w:p w:rsidR="00622E3C" w:rsidRDefault="00622E3C" w:rsidP="006F566F">
      <w:pPr>
        <w:pStyle w:val="ListParagraph"/>
        <w:numPr>
          <w:ilvl w:val="0"/>
          <w:numId w:val="1"/>
        </w:num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If you have a ramp that is 182 inches long and 23 inches high, the mechanical advantage is 7.91.</w:t>
      </w:r>
    </w:p>
    <w:p w:rsidR="00622E3C" w:rsidRDefault="00622E3C" w:rsidP="0050331B">
      <w:pPr>
        <w:pStyle w:val="ListParagraph"/>
        <w:numPr>
          <w:ilvl w:val="0"/>
          <w:numId w:val="1"/>
        </w:num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 xml:space="preserve">If you have a ramp that is 182 inches long and 52 inches high, the mechanical advantage is 3.5. </w:t>
      </w:r>
    </w:p>
    <w:p w:rsidR="00622E3C" w:rsidRPr="006F566F" w:rsidRDefault="00622E3C" w:rsidP="0050331B">
      <w:pPr>
        <w:pStyle w:val="ListParagraph"/>
        <w:ind w:left="360"/>
        <w:rPr>
          <w:rFonts w:ascii="Papyrus" w:hAnsi="Papyrus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18pt;margin-top:15.15pt;width:378pt;height:284.6pt;z-index:251658240">
            <v:imagedata r:id="rId5" r:href="rId6"/>
            <w10:wrap type="square"/>
          </v:shape>
        </w:pict>
      </w:r>
    </w:p>
    <w:sectPr w:rsidR="00622E3C" w:rsidRPr="006F566F" w:rsidSect="008E78D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4487D"/>
    <w:multiLevelType w:val="hybridMultilevel"/>
    <w:tmpl w:val="62F0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566F"/>
    <w:rsid w:val="000C484A"/>
    <w:rsid w:val="001043EB"/>
    <w:rsid w:val="0050331B"/>
    <w:rsid w:val="00622E3C"/>
    <w:rsid w:val="006F566F"/>
    <w:rsid w:val="008E78D8"/>
    <w:rsid w:val="00F73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F56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electricwheelchairslift.com/wp-content/uploads/2011/09/Handicap-Ramp-3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98</Words>
  <Characters>565</Characters>
  <Application>Microsoft Office Outlook</Application>
  <DocSecurity>0</DocSecurity>
  <Lines>0</Lines>
  <Paragraphs>0</Paragraphs>
  <ScaleCrop>false</ScaleCrop>
  <Company>HRHS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User-Local Computer</dc:creator>
  <cp:keywords/>
  <dc:description/>
  <cp:lastModifiedBy>Eliot Levine</cp:lastModifiedBy>
  <cp:revision>2</cp:revision>
  <dcterms:created xsi:type="dcterms:W3CDTF">2011-11-18T19:02:00Z</dcterms:created>
  <dcterms:modified xsi:type="dcterms:W3CDTF">2011-11-18T20:25:00Z</dcterms:modified>
</cp:coreProperties>
</file>