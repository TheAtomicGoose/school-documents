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8FC" w:rsidRPr="00F4509A" w:rsidRDefault="00C318FC">
      <w:pPr>
        <w:rPr>
          <w:b/>
          <w:sz w:val="32"/>
        </w:rPr>
      </w:pPr>
      <w:r>
        <w:rPr>
          <w:b/>
          <w:sz w:val="32"/>
          <w:u w:val="single"/>
        </w:rPr>
        <w:t>Zach</w:t>
      </w:r>
      <w:r>
        <w:rPr>
          <w:b/>
          <w:sz w:val="32"/>
        </w:rPr>
        <w:t xml:space="preserve"> </w:t>
      </w:r>
      <w:r>
        <w:rPr>
          <w:b/>
          <w:sz w:val="32"/>
          <w:u w:val="single"/>
        </w:rPr>
        <w:t>Chapman</w:t>
      </w:r>
    </w:p>
    <w:p w:rsidR="00C318FC" w:rsidRPr="00F4509A" w:rsidRDefault="00C318FC">
      <w:pPr>
        <w:rPr>
          <w:sz w:val="32"/>
          <w:u w:val="single"/>
        </w:rPr>
      </w:pPr>
      <w:r w:rsidRPr="00F4509A">
        <w:rPr>
          <w:b/>
          <w:sz w:val="32"/>
          <w:u w:val="single"/>
        </w:rPr>
        <w:t>Harley</w:t>
      </w:r>
      <w:r>
        <w:rPr>
          <w:b/>
          <w:sz w:val="32"/>
        </w:rPr>
        <w:t xml:space="preserve"> </w:t>
      </w:r>
      <w:r w:rsidRPr="00F4509A">
        <w:rPr>
          <w:b/>
          <w:sz w:val="32"/>
          <w:u w:val="single"/>
        </w:rPr>
        <w:t>Davidson</w:t>
      </w:r>
      <w:r>
        <w:rPr>
          <w:b/>
          <w:sz w:val="32"/>
        </w:rPr>
        <w:t xml:space="preserve"> </w:t>
      </w:r>
      <w:r>
        <w:rPr>
          <w:b/>
          <w:sz w:val="32"/>
          <w:u w:val="single"/>
        </w:rPr>
        <w:t>Motorcycle</w:t>
      </w:r>
    </w:p>
    <w:p w:rsidR="00C318FC" w:rsidRDefault="00C318FC">
      <w:pPr>
        <w:rPr>
          <w:b/>
          <w:sz w:val="32"/>
          <w:u w:val="single"/>
        </w:rPr>
      </w:pPr>
    </w:p>
    <w:p w:rsidR="00C318FC" w:rsidRDefault="00C318FC">
      <w:pPr>
        <w:rPr>
          <w:b/>
          <w:sz w:val="32"/>
          <w:u w:val="single"/>
        </w:rPr>
      </w:pPr>
      <w:r>
        <w:rPr>
          <w:b/>
          <w:sz w:val="32"/>
          <w:u w:val="single"/>
        </w:rPr>
        <w:t>Materials</w:t>
      </w:r>
      <w:r>
        <w:rPr>
          <w:b/>
          <w:sz w:val="32"/>
        </w:rPr>
        <w:t xml:space="preserve"> </w:t>
      </w:r>
      <w:r>
        <w:rPr>
          <w:b/>
          <w:sz w:val="32"/>
          <w:u w:val="single"/>
        </w:rPr>
        <w:t>List:</w:t>
      </w:r>
    </w:p>
    <w:p w:rsidR="00C318FC" w:rsidRDefault="00C318FC">
      <w:pPr>
        <w:rPr>
          <w:sz w:val="28"/>
        </w:rPr>
      </w:pPr>
      <w:r>
        <w:rPr>
          <w:sz w:val="28"/>
        </w:rPr>
        <w:t>Harley Davidson 2005 Roadking V-twin Engine</w:t>
      </w:r>
    </w:p>
    <w:p w:rsidR="00C318FC" w:rsidRDefault="00C318FC">
      <w:pPr>
        <w:rPr>
          <w:sz w:val="28"/>
        </w:rPr>
      </w:pPr>
      <w:r>
        <w:rPr>
          <w:sz w:val="28"/>
        </w:rPr>
        <w:t>Powerpoint Presentation</w:t>
      </w:r>
    </w:p>
    <w:p w:rsidR="00C318FC" w:rsidRDefault="00C318FC">
      <w:pPr>
        <w:rPr>
          <w:sz w:val="28"/>
        </w:rPr>
      </w:pPr>
    </w:p>
    <w:p w:rsidR="00C318FC" w:rsidRDefault="00C318FC">
      <w:pPr>
        <w:rPr>
          <w:sz w:val="28"/>
        </w:rPr>
      </w:pPr>
      <w:r w:rsidRPr="006E1A9D">
        <w:rPr>
          <w:rFonts w:ascii="Papyrus" w:hAnsi="Papyrus"/>
          <w:sz w:val="28"/>
        </w:rPr>
        <w:t xml:space="preserve">In the motor of the Harley Davidson, there are pistons that hit each other and make a spark, and then the spark plugs release a little bit of gas, which makes a small explosion, which is where the </w:t>
      </w:r>
      <w:r w:rsidRPr="006E1A9D">
        <w:rPr>
          <w:rFonts w:ascii="Papyrus" w:hAnsi="Papyrus"/>
          <w:i/>
          <w:sz w:val="28"/>
        </w:rPr>
        <w:t xml:space="preserve">pop-pop </w:t>
      </w:r>
      <w:r w:rsidRPr="006E1A9D">
        <w:rPr>
          <w:rFonts w:ascii="Papyrus" w:hAnsi="Papyrus"/>
          <w:sz w:val="28"/>
        </w:rPr>
        <w:t>noise you hear coming from the engine comes from. The reaction turns the crankshaft, which turns the wheels. The output goes out the rear exhaust. The first Harley Davidson was made in 1903 by William S. Harley. Most Harleys are V-twin engines, which have two engines and one pin. The engine has one piston fire, and then a moment later, when that piston is at a certain number of degrees, the other piston fires</w:t>
      </w:r>
      <w:r>
        <w:rPr>
          <w:sz w:val="28"/>
        </w:rPr>
        <w:t>.</w:t>
      </w:r>
    </w:p>
    <w:p w:rsidR="00C318FC" w:rsidRDefault="00C318FC" w:rsidP="00853E4D">
      <w:pPr>
        <w:rPr>
          <w:sz w:val="28"/>
        </w:rPr>
      </w:pPr>
    </w:p>
    <w:p w:rsidR="00C318FC" w:rsidRPr="00853E4D" w:rsidRDefault="00C318FC" w:rsidP="00853E4D">
      <w:pPr>
        <w:rPr>
          <w:sz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8pt;height:306pt">
            <v:imagedata r:id="rId4" r:href="rId5"/>
          </v:shape>
        </w:pict>
      </w:r>
    </w:p>
    <w:sectPr w:rsidR="00C318FC" w:rsidRPr="00853E4D" w:rsidSect="00E97D0F">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Papyrus">
    <w:panose1 w:val="03070502060502030205"/>
    <w:charset w:val="00"/>
    <w:family w:val="script"/>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97D0F"/>
    <w:rsid w:val="003E547C"/>
    <w:rsid w:val="0040489F"/>
    <w:rsid w:val="004D7C42"/>
    <w:rsid w:val="004F5271"/>
    <w:rsid w:val="006E1A9D"/>
    <w:rsid w:val="00853E4D"/>
    <w:rsid w:val="00C318FC"/>
    <w:rsid w:val="00D507AF"/>
    <w:rsid w:val="00E97D0F"/>
    <w:rsid w:val="00F4509A"/>
    <w:rsid w:val="00FF665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http://www.motorcycle-usa.com/photogallerys/harley-davidson.jp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TotalTime>
  <Pages>1</Pages>
  <Words>127</Words>
  <Characters>725</Characters>
  <Application>Microsoft Office Outlook</Application>
  <DocSecurity>0</DocSecurity>
  <Lines>0</Lines>
  <Paragraphs>0</Paragraphs>
  <ScaleCrop>false</ScaleCrop>
  <Company>Hamshire Regional School District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Eliot Levine</cp:lastModifiedBy>
  <cp:revision>5</cp:revision>
  <cp:lastPrinted>2011-10-18T19:10:00Z</cp:lastPrinted>
  <dcterms:created xsi:type="dcterms:W3CDTF">2011-10-18T17:45:00Z</dcterms:created>
  <dcterms:modified xsi:type="dcterms:W3CDTF">2011-10-18T19:10:00Z</dcterms:modified>
</cp:coreProperties>
</file>