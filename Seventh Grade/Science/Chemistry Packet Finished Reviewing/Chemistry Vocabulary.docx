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F1" w:rsidRDefault="00E438F1" w:rsidP="005973A9">
      <w:pPr>
        <w:jc w:val="center"/>
        <w:rPr>
          <w:b/>
          <w:sz w:val="52"/>
        </w:rPr>
      </w:pPr>
      <w:r>
        <w:rPr>
          <w:b/>
          <w:sz w:val="52"/>
        </w:rPr>
        <w:t>Chemistry Vocabulary</w:t>
      </w:r>
    </w:p>
    <w:p w:rsidR="00E438F1" w:rsidRDefault="00E438F1" w:rsidP="005973A9">
      <w:pPr>
        <w:jc w:val="center"/>
        <w:rPr>
          <w:b/>
          <w:sz w:val="52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Atom</w:t>
      </w:r>
    </w:p>
    <w:p w:rsidR="00E438F1" w:rsidRDefault="00E438F1" w:rsidP="005973A9">
      <w:pPr>
        <w:rPr>
          <w:sz w:val="40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Molecule</w:t>
      </w:r>
    </w:p>
    <w:p w:rsidR="00E438F1" w:rsidRDefault="00E438F1" w:rsidP="005973A9">
      <w:pPr>
        <w:rPr>
          <w:sz w:val="40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Covalent Bond</w:t>
      </w:r>
    </w:p>
    <w:p w:rsidR="00E438F1" w:rsidRDefault="00E438F1" w:rsidP="005973A9">
      <w:pPr>
        <w:rPr>
          <w:sz w:val="40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Compound</w:t>
      </w:r>
    </w:p>
    <w:p w:rsidR="00E438F1" w:rsidRDefault="00E438F1" w:rsidP="005973A9">
      <w:pPr>
        <w:rPr>
          <w:sz w:val="40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Mixture</w:t>
      </w:r>
    </w:p>
    <w:p w:rsidR="00E438F1" w:rsidRDefault="00E438F1" w:rsidP="005973A9">
      <w:pPr>
        <w:rPr>
          <w:sz w:val="40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Balanced Chemical Equation</w:t>
      </w:r>
    </w:p>
    <w:p w:rsidR="00E438F1" w:rsidRDefault="00E438F1" w:rsidP="005973A9">
      <w:pPr>
        <w:rPr>
          <w:sz w:val="40"/>
        </w:rPr>
      </w:pPr>
    </w:p>
    <w:p w:rsidR="00E438F1" w:rsidRDefault="00E438F1" w:rsidP="005973A9">
      <w:pPr>
        <w:rPr>
          <w:sz w:val="40"/>
        </w:rPr>
      </w:pPr>
      <w:r>
        <w:rPr>
          <w:sz w:val="40"/>
        </w:rPr>
        <w:t>pH</w:t>
      </w:r>
    </w:p>
    <w:p w:rsidR="00E438F1" w:rsidRPr="005973A9" w:rsidRDefault="00E438F1" w:rsidP="005973A9">
      <w:pPr>
        <w:rPr>
          <w:sz w:val="40"/>
        </w:rPr>
      </w:pPr>
    </w:p>
    <w:sectPr w:rsidR="00E438F1" w:rsidRPr="005973A9" w:rsidSect="005973A9"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3A9"/>
    <w:rsid w:val="00083367"/>
    <w:rsid w:val="001F4443"/>
    <w:rsid w:val="002010C2"/>
    <w:rsid w:val="002D31DB"/>
    <w:rsid w:val="00540A36"/>
    <w:rsid w:val="005973A9"/>
    <w:rsid w:val="00611CB1"/>
    <w:rsid w:val="007013AE"/>
    <w:rsid w:val="008B25B0"/>
    <w:rsid w:val="00B43508"/>
    <w:rsid w:val="00E303E3"/>
    <w:rsid w:val="00E438F1"/>
    <w:rsid w:val="00F01A58"/>
    <w:rsid w:val="00F1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B0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15</Words>
  <Characters>89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dc:description/>
  <cp:lastModifiedBy>Eliot Levine</cp:lastModifiedBy>
  <cp:revision>5</cp:revision>
  <dcterms:created xsi:type="dcterms:W3CDTF">2012-02-02T19:08:00Z</dcterms:created>
  <dcterms:modified xsi:type="dcterms:W3CDTF">2012-03-05T22:08:00Z</dcterms:modified>
</cp:coreProperties>
</file>