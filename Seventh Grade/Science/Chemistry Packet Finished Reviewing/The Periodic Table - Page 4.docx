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EF" w:rsidRDefault="00B26EEF" w:rsidP="00486981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The Periodic Table</w:t>
      </w:r>
    </w:p>
    <w:p w:rsidR="00B26EEF" w:rsidRDefault="00B26EEF" w:rsidP="00486981">
      <w:pPr>
        <w:jc w:val="center"/>
        <w:rPr>
          <w:rFonts w:ascii="Monotype Corsiva" w:hAnsi="Monotype Corsiva"/>
          <w:b/>
          <w:sz w:val="36"/>
        </w:rPr>
      </w:pPr>
    </w:p>
    <w:p w:rsidR="00B26EEF" w:rsidRDefault="00B26EEF" w:rsidP="00486981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Today in Science class, Mr. Smith talked about the Periodic Table of Elements.</w:t>
      </w:r>
    </w:p>
    <w:p w:rsidR="00B26EEF" w:rsidRDefault="00B26EEF" w:rsidP="00486981">
      <w:pPr>
        <w:rPr>
          <w:rFonts w:ascii="Monotype Corsiva" w:hAnsi="Monotype Corsiva"/>
          <w:sz w:val="32"/>
        </w:rPr>
      </w:pPr>
    </w:p>
    <w:p w:rsidR="00B26EEF" w:rsidRDefault="00B26EEF" w:rsidP="00486981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Ni – Nickel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Hg – Mercury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H</w:t>
      </w:r>
      <w:r w:rsidRPr="00486981"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O – Water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– Carbon Dioxide Gas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CO – Carbon Monoxide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– Hydrogen Gas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O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– Oxygen Gas; the only kind of oxygen that humans can use to breathe.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Rusting is the chemical reaction between iron and oxygen.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chemical formula for rusted iron is Fe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O</w:t>
      </w:r>
      <w:r>
        <w:rPr>
          <w:rFonts w:ascii="Monotype Corsiva" w:hAnsi="Monotype Corsiva"/>
          <w:sz w:val="32"/>
          <w:vertAlign w:val="subscript"/>
        </w:rPr>
        <w:t>3</w:t>
      </w:r>
      <w:r>
        <w:rPr>
          <w:rFonts w:ascii="Monotype Corsiva" w:hAnsi="Monotype Corsiva"/>
          <w:sz w:val="32"/>
        </w:rPr>
        <w:t>.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Helium has 2 protons and 2 electrons. 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Hydrogen has 1 proton and 1 electron.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Nitrogen has 7 protons and 7 electrons.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Atomic mass is the number of big things in the nucleus of an atom. 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The atomic number of an atom is the number of electrons in that particular atom.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If you subtract the atomic number from the atomic weight, you get the number of neutrons in the nucleus of the atom.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The atomic weight of helium is 4.0. </w:t>
      </w:r>
    </w:p>
    <w:p w:rsidR="00B26EEF" w:rsidRDefault="00B26EEF" w:rsidP="00486981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If the atomic weight is not an even number, it means that once in a while the atom is either missing or has an extra atom. </w:t>
      </w:r>
    </w:p>
    <w:p w:rsidR="00B26EEF" w:rsidRDefault="00B26EEF" w:rsidP="007967E1">
      <w:pPr>
        <w:pStyle w:val="ListParagraph"/>
        <w:rPr>
          <w:rFonts w:ascii="Monotype Corsiva" w:hAnsi="Monotype Corsiva"/>
          <w:sz w:val="32"/>
        </w:rPr>
      </w:pPr>
    </w:p>
    <w:p w:rsidR="00B26EEF" w:rsidRPr="00486981" w:rsidRDefault="00B26EEF" w:rsidP="007967E1">
      <w:pPr>
        <w:pStyle w:val="ListParagraph"/>
        <w:rPr>
          <w:rFonts w:ascii="Monotype Corsiva" w:hAnsi="Monotype Corsiva"/>
          <w:sz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4.25pt;height:285pt">
            <v:imagedata r:id="rId5" r:href="rId6"/>
          </v:shape>
        </w:pict>
      </w:r>
    </w:p>
    <w:sectPr w:rsidR="00B26EEF" w:rsidRPr="00486981" w:rsidSect="00F14B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3444B"/>
    <w:multiLevelType w:val="hybridMultilevel"/>
    <w:tmpl w:val="8BA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6981"/>
    <w:rsid w:val="00486981"/>
    <w:rsid w:val="007967E1"/>
    <w:rsid w:val="008460C5"/>
    <w:rsid w:val="00B26EEF"/>
    <w:rsid w:val="00C065E4"/>
    <w:rsid w:val="00F1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86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standnes.no/chemix/periodictable/realtive-atomic-mass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896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dc:description/>
  <cp:lastModifiedBy>Eliot Levine</cp:lastModifiedBy>
  <cp:revision>2</cp:revision>
  <dcterms:created xsi:type="dcterms:W3CDTF">2012-02-06T19:04:00Z</dcterms:created>
  <dcterms:modified xsi:type="dcterms:W3CDTF">2012-02-06T20:40:00Z</dcterms:modified>
</cp:coreProperties>
</file>