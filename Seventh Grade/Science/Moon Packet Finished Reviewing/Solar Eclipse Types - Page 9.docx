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9D" w:rsidRDefault="00B67D9D" w:rsidP="0073486E">
      <w:pPr>
        <w:jc w:val="center"/>
        <w:rPr>
          <w:rFonts w:ascii="Lucida Handwriting" w:hAnsi="Lucida Handwriting"/>
          <w:b/>
          <w:sz w:val="36"/>
        </w:rPr>
      </w:pPr>
      <w:r>
        <w:rPr>
          <w:rFonts w:ascii="Lucida Handwriting" w:hAnsi="Lucida Handwriting"/>
          <w:b/>
          <w:sz w:val="36"/>
        </w:rPr>
        <w:t>Solar Eclipse Types</w:t>
      </w:r>
    </w:p>
    <w:p w:rsidR="00B67D9D" w:rsidRDefault="00B67D9D" w:rsidP="0073486E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Today in Science class, Mr. Smith taught us about</w:t>
      </w:r>
      <w:r>
        <w:rPr>
          <w:rFonts w:ascii="Lucida Handwriting" w:hAnsi="Lucida Handwriting"/>
          <w:sz w:val="28"/>
        </w:rPr>
        <w:tab/>
        <w:t xml:space="preserve"> solar eclipse types. </w:t>
      </w:r>
    </w:p>
    <w:p w:rsidR="00B67D9D" w:rsidRDefault="00B67D9D" w:rsidP="0073486E">
      <w:pPr>
        <w:rPr>
          <w:rFonts w:ascii="Lucida Handwriting" w:hAnsi="Lucida Handwriting"/>
          <w:sz w:val="28"/>
        </w:rPr>
      </w:pPr>
    </w:p>
    <w:p w:rsidR="00B67D9D" w:rsidRDefault="00B67D9D" w:rsidP="0073486E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Things I learned:</w:t>
      </w:r>
    </w:p>
    <w:p w:rsidR="00B67D9D" w:rsidRDefault="00B67D9D" w:rsidP="0073486E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From space, you can see the shadow that the moon makes on the earth during a total eclipse.</w:t>
      </w:r>
    </w:p>
    <w:p w:rsidR="00B67D9D" w:rsidRDefault="00B67D9D" w:rsidP="0073486E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there is a full eclipse it is called totality.</w:t>
      </w:r>
    </w:p>
    <w:p w:rsidR="00B67D9D" w:rsidRDefault="00B67D9D" w:rsidP="0073486E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you look at an eclipse, you have to wear special glasses to protect your eyes from the sun.</w:t>
      </w:r>
    </w:p>
    <w:p w:rsidR="00B67D9D" w:rsidRDefault="00B67D9D" w:rsidP="00306338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moon is farther away in its orbit and there is a solar eclipse, it does not totally block out the sun, which is called an annular eclipse.</w:t>
      </w:r>
    </w:p>
    <w:p w:rsidR="00B67D9D" w:rsidRDefault="00B67D9D" w:rsidP="00182409">
      <w:pPr>
        <w:pStyle w:val="ListParagraph"/>
        <w:rPr>
          <w:rFonts w:ascii="Lucida Handwriting" w:hAnsi="Lucida Handwriting"/>
          <w:sz w:val="28"/>
        </w:rPr>
      </w:pPr>
    </w:p>
    <w:p w:rsidR="00B67D9D" w:rsidRDefault="00B67D9D" w:rsidP="00182409">
      <w:pPr>
        <w:pStyle w:val="ListParagraph"/>
        <w:rPr>
          <w:rFonts w:ascii="Lucida Handwriting" w:hAnsi="Lucida Handwriting"/>
          <w:sz w:val="28"/>
        </w:rPr>
      </w:pPr>
    </w:p>
    <w:p w:rsidR="00B67D9D" w:rsidRDefault="00B67D9D" w:rsidP="00182409">
      <w:pPr>
        <w:pStyle w:val="ListParagraph"/>
        <w:rPr>
          <w:rFonts w:ascii="Lucida Handwriting" w:hAnsi="Lucida Handwriting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pt;height:215.25pt">
            <v:imagedata r:id="rId5" r:href="rId6"/>
          </v:shape>
        </w:pict>
      </w:r>
    </w:p>
    <w:p w:rsidR="00B67D9D" w:rsidRDefault="00B67D9D" w:rsidP="00306338">
      <w:pPr>
        <w:rPr>
          <w:rFonts w:ascii="Lucida Handwriting" w:hAnsi="Lucida Handwriting"/>
          <w:sz w:val="28"/>
        </w:rPr>
      </w:pPr>
    </w:p>
    <w:p w:rsidR="00B67D9D" w:rsidRPr="00306338" w:rsidRDefault="00B67D9D" w:rsidP="00306338">
      <w:pPr>
        <w:rPr>
          <w:rFonts w:ascii="Lucida Handwriting" w:hAnsi="Lucida Handwriting"/>
          <w:sz w:val="28"/>
        </w:rPr>
      </w:pPr>
    </w:p>
    <w:sectPr w:rsidR="00B67D9D" w:rsidRPr="00306338" w:rsidSect="007348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Handwriting">
    <w:altName w:val="Arabic Typesetting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43DB5"/>
    <w:multiLevelType w:val="hybridMultilevel"/>
    <w:tmpl w:val="0EE2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486E"/>
    <w:rsid w:val="00182409"/>
    <w:rsid w:val="001C6C5C"/>
    <w:rsid w:val="002E2F92"/>
    <w:rsid w:val="00306338"/>
    <w:rsid w:val="0073486E"/>
    <w:rsid w:val="00A319E1"/>
    <w:rsid w:val="00B6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34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.telegraph.co.uk/multimedia/archive/01794/solar-eclipse_1794744c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93</Words>
  <Characters>531</Characters>
  <Application>Microsoft Office Outlook</Application>
  <DocSecurity>0</DocSecurity>
  <Lines>0</Lines>
  <Paragraphs>0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Eliot Levine</cp:lastModifiedBy>
  <cp:revision>3</cp:revision>
  <dcterms:created xsi:type="dcterms:W3CDTF">2012-04-25T14:21:00Z</dcterms:created>
  <dcterms:modified xsi:type="dcterms:W3CDTF">2012-04-25T20:15:00Z</dcterms:modified>
</cp:coreProperties>
</file>