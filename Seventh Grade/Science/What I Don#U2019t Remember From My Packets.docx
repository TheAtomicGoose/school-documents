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FEF" w:rsidRDefault="00422FEF" w:rsidP="00042726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What I Don’t Remember From My Packets:</w:t>
      </w:r>
    </w:p>
    <w:p w:rsidR="00422FEF" w:rsidRDefault="00422FEF" w:rsidP="00042726">
      <w:pPr>
        <w:rPr>
          <w:rFonts w:ascii="Arial" w:hAnsi="Arial"/>
          <w:sz w:val="36"/>
        </w:rPr>
      </w:pPr>
    </w:p>
    <w:p w:rsidR="00422FEF" w:rsidRDefault="00422FEF" w:rsidP="0004272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September Packet:</w:t>
      </w:r>
    </w:p>
    <w:p w:rsidR="00422FEF" w:rsidRDefault="00422FEF" w:rsidP="00042726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Insects are arthropods</w:t>
      </w:r>
    </w:p>
    <w:p w:rsidR="00422FEF" w:rsidRDefault="00422FEF" w:rsidP="00865585">
      <w:pPr>
        <w:rPr>
          <w:rFonts w:ascii="Arial" w:hAnsi="Arial"/>
          <w:sz w:val="28"/>
        </w:rPr>
      </w:pPr>
    </w:p>
    <w:p w:rsidR="00422FEF" w:rsidRDefault="00422FEF" w:rsidP="00865585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Simple Machines Packet:</w:t>
      </w:r>
    </w:p>
    <w:p w:rsidR="00422FEF" w:rsidRDefault="00422FEF" w:rsidP="00865585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Cutting tools have mechanical advantage because of their shape.</w:t>
      </w:r>
    </w:p>
    <w:p w:rsidR="00422FEF" w:rsidRDefault="00422FEF" w:rsidP="00865585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First class levers have the fulcrum in the middle</w:t>
      </w:r>
    </w:p>
    <w:p w:rsidR="00422FEF" w:rsidRDefault="00422FEF" w:rsidP="00865585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Second class levers have the resistance in the middle</w:t>
      </w:r>
    </w:p>
    <w:p w:rsidR="00422FEF" w:rsidRDefault="00422FEF" w:rsidP="00865585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Effort is in the middle of a third class lever</w:t>
      </w:r>
    </w:p>
    <w:p w:rsidR="00422FEF" w:rsidRDefault="00422FEF" w:rsidP="00865585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Types of levers:</w:t>
      </w:r>
    </w:p>
    <w:p w:rsidR="00422FEF" w:rsidRDefault="00422FEF" w:rsidP="0021543F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Levers</w:t>
      </w:r>
    </w:p>
    <w:p w:rsidR="00422FEF" w:rsidRDefault="00422FEF" w:rsidP="0021543F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Pulleys </w:t>
      </w:r>
    </w:p>
    <w:p w:rsidR="00422FEF" w:rsidRDefault="00422FEF" w:rsidP="0021543F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Wheels </w:t>
      </w:r>
    </w:p>
    <w:p w:rsidR="00422FEF" w:rsidRDefault="00422FEF" w:rsidP="0021543F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Axles</w:t>
      </w:r>
    </w:p>
    <w:p w:rsidR="00422FEF" w:rsidRDefault="00422FEF" w:rsidP="0021543F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Inclined Planes:</w:t>
      </w:r>
    </w:p>
    <w:p w:rsidR="00422FEF" w:rsidRDefault="00422FEF" w:rsidP="0021543F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Threaded Objects</w:t>
      </w:r>
    </w:p>
    <w:p w:rsidR="00422FEF" w:rsidRDefault="00422FEF" w:rsidP="0021543F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Ramps </w:t>
      </w:r>
    </w:p>
    <w:p w:rsidR="00422FEF" w:rsidRDefault="00422FEF" w:rsidP="0021543F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bookmarkStart w:id="0" w:name="_GoBack"/>
      <w:bookmarkEnd w:id="0"/>
      <w:r>
        <w:rPr>
          <w:rFonts w:ascii="Arial" w:hAnsi="Arial"/>
          <w:sz w:val="28"/>
        </w:rPr>
        <w:t>Wedges</w:t>
      </w:r>
    </w:p>
    <w:p w:rsidR="00422FEF" w:rsidRDefault="00422FEF" w:rsidP="0021543F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Cutting tools</w:t>
      </w:r>
    </w:p>
    <w:p w:rsidR="00422FEF" w:rsidRDefault="00422FEF" w:rsidP="0021543F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Mechanical advantage &lt;1 = speed, &gt;1 = easier</w:t>
      </w:r>
    </w:p>
    <w:p w:rsidR="00422FEF" w:rsidRDefault="00422FEF" w:rsidP="005A6BC8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 wheel and an axle = a pulley</w:t>
      </w:r>
    </w:p>
    <w:p w:rsidR="00422FEF" w:rsidRDefault="00422FEF" w:rsidP="005A6BC8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 scientific model is a way of explaining an idea</w:t>
      </w:r>
    </w:p>
    <w:p w:rsidR="00422FEF" w:rsidRDefault="00422FEF" w:rsidP="005A6BC8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Atoms have neutrons, protons, and electrons</w:t>
      </w:r>
    </w:p>
    <w:p w:rsidR="00422FEF" w:rsidRDefault="00422FEF" w:rsidP="005A6BC8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Protons are positively charged</w:t>
      </w:r>
    </w:p>
    <w:p w:rsidR="00422FEF" w:rsidRDefault="00422FEF" w:rsidP="005A6BC8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Electrons are negatively charged</w:t>
      </w:r>
    </w:p>
    <w:p w:rsidR="00422FEF" w:rsidRDefault="00422FEF" w:rsidP="005A6BC8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Neutrons have no charge</w:t>
      </w:r>
    </w:p>
    <w:p w:rsidR="00422FEF" w:rsidRDefault="00422FEF" w:rsidP="005A6BC8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Atomic mass is the sum of the number of protons and neutrons in the nucleus</w:t>
      </w:r>
    </w:p>
    <w:p w:rsidR="00422FEF" w:rsidRDefault="00422FEF" w:rsidP="005A6BC8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The atomic number of an atom is the number of electrons in it</w:t>
      </w:r>
    </w:p>
    <w:p w:rsidR="00422FEF" w:rsidRDefault="00422FEF" w:rsidP="005A6BC8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The rows in the periodic table are called periods</w:t>
      </w:r>
    </w:p>
    <w:p w:rsidR="00422FEF" w:rsidRDefault="00422FEF" w:rsidP="005A6BC8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The columns in the periodic table are called groups</w:t>
      </w:r>
    </w:p>
    <w:p w:rsidR="00422FEF" w:rsidRDefault="00422FEF" w:rsidP="005A6BC8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Usually an atom has the same number of protons and neutrons.</w:t>
      </w:r>
    </w:p>
    <w:p w:rsidR="00422FEF" w:rsidRDefault="00422FEF" w:rsidP="005A6BC8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Bonds between a metal and a nonmetal atom are ionic.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 w:rsidRPr="004C6867">
        <w:rPr>
          <w:rFonts w:ascii="Arial" w:hAnsi="Arial"/>
          <w:sz w:val="28"/>
        </w:rPr>
        <w:t>A covalent bond is a bond in which two or more pairs of electrons are shared by two atoms.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 chemical compound is a chemical combination of 2 or more different elements.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 mixture is a chemical material that contains 2 or more substances.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Most atoms that form ions do so when dissolved in water.</w:t>
      </w:r>
    </w:p>
    <w:p w:rsidR="00422FEF" w:rsidRPr="00DD59C0" w:rsidRDefault="00422FEF" w:rsidP="00DD59C0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 w:rsidRPr="00DD59C0">
        <w:rPr>
          <w:rFonts w:ascii="Arial" w:hAnsi="Arial"/>
          <w:sz w:val="28"/>
        </w:rPr>
        <w:t>A calorie is the metric unit of heat that equals the amount of heat needed to raise the temperature of one gram of water to 1</w:t>
      </w:r>
      <w:r w:rsidRPr="00DD59C0">
        <w:rPr>
          <w:rFonts w:ascii="Arial" w:hAnsi="Arial"/>
          <w:sz w:val="28"/>
          <w:szCs w:val="28"/>
        </w:rPr>
        <w:sym w:font="Symbol" w:char="F0B0"/>
      </w:r>
      <w:r w:rsidRPr="00DD59C0">
        <w:rPr>
          <w:rFonts w:ascii="Arial" w:hAnsi="Arial"/>
          <w:sz w:val="28"/>
        </w:rPr>
        <w:t>Celsius.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To expand means to increase in size but not mass.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To contract means to decrease in size but not mass.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Liquids become about 1000 times bigger when you turn them into gasses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0 Kelvin is absolute zero.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 solid has a fixed shape and a fixed volume.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 liquid has a fixed volume but not a fixed shape.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 gas does not have a fixed volume or shape.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 plasma is a high energy glowing gas.</w:t>
      </w:r>
    </w:p>
    <w:p w:rsidR="00422FEF" w:rsidRPr="00DD59C0" w:rsidRDefault="00422FEF" w:rsidP="00DD59C0">
      <w:pPr>
        <w:numPr>
          <w:ilvl w:val="0"/>
          <w:numId w:val="4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Cohesion is the force that holds like molecules together.</w:t>
      </w:r>
      <w:r w:rsidRPr="00DD59C0">
        <w:rPr>
          <w:rFonts w:ascii="Monotype Corsiva" w:hAnsi="Monotype Corsiva"/>
          <w:sz w:val="32"/>
        </w:rPr>
        <w:t xml:space="preserve"> </w:t>
      </w:r>
      <w:r w:rsidRPr="00DD59C0">
        <w:rPr>
          <w:rFonts w:ascii="Arial" w:hAnsi="Arial"/>
          <w:sz w:val="28"/>
        </w:rPr>
        <w:t>It keeps the water molecules in a glass of water instead of spreading around the room like steam.</w:t>
      </w:r>
    </w:p>
    <w:p w:rsidR="00422FEF" w:rsidRPr="0057595C" w:rsidRDefault="00422FEF" w:rsidP="0057595C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 w:rsidRPr="0057595C">
        <w:rPr>
          <w:rFonts w:ascii="Arial" w:hAnsi="Arial"/>
          <w:sz w:val="28"/>
        </w:rPr>
        <w:t>You need three things for induction:</w:t>
      </w:r>
    </w:p>
    <w:p w:rsidR="00422FEF" w:rsidRPr="0057595C" w:rsidRDefault="00422FEF" w:rsidP="0057595C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r w:rsidRPr="0057595C">
        <w:rPr>
          <w:rFonts w:ascii="Arial" w:hAnsi="Arial"/>
          <w:sz w:val="28"/>
        </w:rPr>
        <w:t>A wire or a coil of wire.</w:t>
      </w:r>
    </w:p>
    <w:p w:rsidR="00422FEF" w:rsidRPr="0057595C" w:rsidRDefault="00422FEF" w:rsidP="0057595C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r w:rsidRPr="0057595C">
        <w:rPr>
          <w:rFonts w:ascii="Arial" w:hAnsi="Arial"/>
          <w:sz w:val="28"/>
        </w:rPr>
        <w:t>A magnetic field.</w:t>
      </w:r>
    </w:p>
    <w:p w:rsidR="00422FEF" w:rsidRPr="0057595C" w:rsidRDefault="00422FEF" w:rsidP="0057595C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r w:rsidRPr="0057595C">
        <w:rPr>
          <w:rFonts w:ascii="Arial" w:hAnsi="Arial"/>
          <w:sz w:val="28"/>
        </w:rPr>
        <w:t>Movement.</w:t>
      </w:r>
    </w:p>
    <w:p w:rsidR="00422FEF" w:rsidRPr="0057595C" w:rsidRDefault="00422FEF" w:rsidP="0057595C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 w:rsidRPr="0057595C">
        <w:rPr>
          <w:rFonts w:ascii="Arial" w:hAnsi="Arial"/>
          <w:sz w:val="28"/>
        </w:rPr>
        <w:t>laws of motion:</w:t>
      </w:r>
    </w:p>
    <w:p w:rsidR="00422FEF" w:rsidRPr="0057595C" w:rsidRDefault="00422FEF" w:rsidP="0057595C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r w:rsidRPr="0057595C">
        <w:rPr>
          <w:rFonts w:ascii="Arial" w:hAnsi="Arial"/>
          <w:sz w:val="28"/>
        </w:rPr>
        <w:t>An object in motion keeps moving unless an outside force does something to it.</w:t>
      </w:r>
    </w:p>
    <w:p w:rsidR="00422FEF" w:rsidRPr="0057595C" w:rsidRDefault="00422FEF" w:rsidP="0057595C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r w:rsidRPr="0057595C">
        <w:rPr>
          <w:rFonts w:ascii="Arial" w:hAnsi="Arial"/>
          <w:sz w:val="28"/>
        </w:rPr>
        <w:t>An object at rest remains at rest unless an outside force does something to it.</w:t>
      </w:r>
    </w:p>
    <w:p w:rsidR="00422FEF" w:rsidRPr="0057595C" w:rsidRDefault="00422FEF" w:rsidP="0057595C">
      <w:pPr>
        <w:pStyle w:val="ListParagraph"/>
        <w:numPr>
          <w:ilvl w:val="1"/>
          <w:numId w:val="1"/>
        </w:numPr>
        <w:rPr>
          <w:rFonts w:ascii="Arial" w:hAnsi="Arial"/>
          <w:sz w:val="28"/>
        </w:rPr>
      </w:pPr>
      <w:r w:rsidRPr="0057595C">
        <w:rPr>
          <w:rFonts w:ascii="Arial" w:hAnsi="Arial"/>
          <w:sz w:val="28"/>
        </w:rPr>
        <w:t>Mass= total quantity of matter</w:t>
      </w:r>
    </w:p>
    <w:p w:rsidR="00422FEF" w:rsidRPr="0057595C" w:rsidRDefault="00422FEF" w:rsidP="0057595C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57595C">
        <w:rPr>
          <w:rFonts w:ascii="Arial" w:hAnsi="Arial"/>
          <w:sz w:val="28"/>
          <w:szCs w:val="28"/>
        </w:rPr>
        <w:t>Laws of Planetary Motion:</w:t>
      </w:r>
    </w:p>
    <w:p w:rsidR="00422FEF" w:rsidRPr="0057595C" w:rsidRDefault="00422FEF" w:rsidP="0057595C">
      <w:pPr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0057595C">
        <w:rPr>
          <w:rFonts w:ascii="Arial" w:hAnsi="Arial"/>
          <w:sz w:val="28"/>
          <w:szCs w:val="28"/>
        </w:rPr>
        <w:t>The orbit of anything is an ellipse, not a circle.</w:t>
      </w:r>
    </w:p>
    <w:p w:rsidR="00422FEF" w:rsidRPr="0057595C" w:rsidRDefault="00422FEF" w:rsidP="0057595C">
      <w:pPr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0057595C">
        <w:rPr>
          <w:rFonts w:ascii="Arial" w:hAnsi="Arial"/>
          <w:sz w:val="28"/>
          <w:szCs w:val="28"/>
        </w:rPr>
        <w:t>There are two foci (focuses), and one is the sun and the other is invisible.</w:t>
      </w:r>
    </w:p>
    <w:p w:rsidR="00422FEF" w:rsidRPr="0057595C" w:rsidRDefault="00422FEF" w:rsidP="0057595C">
      <w:pPr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0057595C">
        <w:rPr>
          <w:rFonts w:ascii="Arial" w:hAnsi="Arial"/>
          <w:sz w:val="28"/>
          <w:szCs w:val="28"/>
        </w:rPr>
        <w:t xml:space="preserve">The square of the periods of time of the planets are proportional to their semi major: </w:t>
      </w:r>
    </w:p>
    <w:p w:rsidR="00422FEF" w:rsidRPr="0057595C" w:rsidRDefault="00422FEF" w:rsidP="0057595C">
      <w:pPr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0057595C">
        <w:rPr>
          <w:rFonts w:ascii="Arial" w:hAnsi="Arial"/>
          <w:sz w:val="28"/>
          <w:szCs w:val="28"/>
        </w:rPr>
        <w:t>P</w:t>
      </w:r>
      <w:r w:rsidRPr="0057595C">
        <w:rPr>
          <w:rFonts w:ascii="Arial" w:hAnsi="Arial"/>
          <w:sz w:val="28"/>
          <w:szCs w:val="28"/>
          <w:vertAlign w:val="superscript"/>
        </w:rPr>
        <w:t>2</w:t>
      </w:r>
      <w:r w:rsidRPr="0057595C">
        <w:rPr>
          <w:rFonts w:ascii="Arial" w:hAnsi="Arial"/>
          <w:sz w:val="28"/>
          <w:szCs w:val="28"/>
        </w:rPr>
        <w:t xml:space="preserve"> Time = R</w:t>
      </w:r>
      <w:r w:rsidRPr="0057595C">
        <w:rPr>
          <w:rFonts w:ascii="Arial" w:hAnsi="Arial"/>
          <w:sz w:val="28"/>
          <w:szCs w:val="28"/>
          <w:vertAlign w:val="superscript"/>
        </w:rPr>
        <w:t>3</w:t>
      </w:r>
      <w:r w:rsidRPr="0057595C">
        <w:rPr>
          <w:rFonts w:ascii="Arial" w:hAnsi="Arial"/>
          <w:sz w:val="28"/>
          <w:szCs w:val="28"/>
        </w:rPr>
        <w:t xml:space="preserve"> Distance</w:t>
      </w:r>
    </w:p>
    <w:p w:rsidR="00422FEF" w:rsidRDefault="00422FEF" w:rsidP="00F560D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Up to here on notecard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When the moon is at perigee it looks 14% bigger</w:t>
      </w:r>
    </w:p>
    <w:p w:rsidR="00422FEF" w:rsidRPr="00F560D7" w:rsidRDefault="00422FEF" w:rsidP="00F560D7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F560D7">
        <w:rPr>
          <w:rFonts w:ascii="Arial" w:hAnsi="Arial" w:cs="Arial"/>
          <w:sz w:val="28"/>
        </w:rPr>
        <w:t>A lunar eclipse is when the moon passes into the earth’s shadow.</w:t>
      </w:r>
      <w:r>
        <w:rPr>
          <w:rFonts w:ascii="Arial" w:hAnsi="Arial" w:cs="Arial"/>
          <w:sz w:val="28"/>
        </w:rPr>
        <w:t xml:space="preserve"> This can only happen at a full moon.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 solar eclipse is when the moon covers the sun. This can only happen at new moon.</w:t>
      </w:r>
    </w:p>
    <w:p w:rsidR="00422FEF" w:rsidRPr="00312441" w:rsidRDefault="00422FEF" w:rsidP="00312441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12441">
        <w:rPr>
          <w:rFonts w:ascii="Arial" w:hAnsi="Arial" w:cs="Arial"/>
          <w:sz w:val="28"/>
          <w:szCs w:val="28"/>
        </w:rPr>
        <w:t>Weight is the amount of gravitational pull on an object.</w:t>
      </w:r>
    </w:p>
    <w:p w:rsidR="00422FEF" w:rsidRPr="00312441" w:rsidRDefault="00422FEF" w:rsidP="00312441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12441">
        <w:rPr>
          <w:rFonts w:ascii="Arial" w:hAnsi="Arial" w:cs="Arial"/>
          <w:sz w:val="28"/>
          <w:szCs w:val="28"/>
        </w:rPr>
        <w:t>Mass is a measure of the amount of matter in an object.</w:t>
      </w:r>
    </w:p>
    <w:p w:rsidR="00422FEF" w:rsidRPr="00312441" w:rsidRDefault="00422FEF" w:rsidP="00312441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12441">
        <w:rPr>
          <w:rFonts w:ascii="Arial" w:hAnsi="Arial" w:cs="Arial"/>
          <w:sz w:val="28"/>
          <w:szCs w:val="28"/>
        </w:rPr>
        <w:t xml:space="preserve">Capacity is the space something occupies inside a container. </w:t>
      </w:r>
    </w:p>
    <w:p w:rsidR="00422FEF" w:rsidRDefault="00422FEF" w:rsidP="004C68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12441">
        <w:rPr>
          <w:rFonts w:ascii="Arial" w:hAnsi="Arial" w:cs="Arial"/>
          <w:sz w:val="28"/>
          <w:szCs w:val="28"/>
        </w:rPr>
        <w:t>density = mass / volume</w:t>
      </w:r>
    </w:p>
    <w:p w:rsidR="00422FEF" w:rsidRPr="00312441" w:rsidRDefault="00422FEF" w:rsidP="004C68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:rsidR="00422FEF" w:rsidRPr="005A6BC8" w:rsidRDefault="00422FEF" w:rsidP="004C6867">
      <w:pPr>
        <w:pStyle w:val="ListParagraph"/>
        <w:rPr>
          <w:rFonts w:ascii="Arial" w:hAnsi="Arial"/>
          <w:sz w:val="28"/>
        </w:rPr>
      </w:pPr>
    </w:p>
    <w:p w:rsidR="00422FEF" w:rsidRDefault="00422FEF" w:rsidP="00865585">
      <w:pPr>
        <w:pStyle w:val="ListParagraph"/>
        <w:rPr>
          <w:rFonts w:ascii="Arial" w:hAnsi="Arial"/>
          <w:sz w:val="28"/>
        </w:rPr>
      </w:pPr>
    </w:p>
    <w:p w:rsidR="00422FEF" w:rsidRPr="00042726" w:rsidRDefault="00422FEF" w:rsidP="00865585">
      <w:pPr>
        <w:pStyle w:val="ListParagraph"/>
        <w:ind w:left="0"/>
        <w:rPr>
          <w:rFonts w:ascii="Arial" w:hAnsi="Arial"/>
          <w:sz w:val="28"/>
        </w:rPr>
      </w:pPr>
    </w:p>
    <w:sectPr w:rsidR="00422FEF" w:rsidRPr="00042726" w:rsidSect="000427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18CA"/>
    <w:multiLevelType w:val="hybridMultilevel"/>
    <w:tmpl w:val="5C964C44"/>
    <w:lvl w:ilvl="0" w:tplc="865872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C66243"/>
    <w:multiLevelType w:val="hybridMultilevel"/>
    <w:tmpl w:val="388A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377D1"/>
    <w:multiLevelType w:val="hybridMultilevel"/>
    <w:tmpl w:val="AD702052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05DE9"/>
    <w:multiLevelType w:val="hybridMultilevel"/>
    <w:tmpl w:val="DD361454"/>
    <w:lvl w:ilvl="0" w:tplc="72908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614335"/>
    <w:multiLevelType w:val="hybridMultilevel"/>
    <w:tmpl w:val="3B605904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F7255"/>
    <w:multiLevelType w:val="hybridMultilevel"/>
    <w:tmpl w:val="F326B6F6"/>
    <w:lvl w:ilvl="0" w:tplc="8658729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>
    <w:nsid w:val="5BC022FD"/>
    <w:multiLevelType w:val="hybridMultilevel"/>
    <w:tmpl w:val="1734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8022B"/>
    <w:multiLevelType w:val="hybridMultilevel"/>
    <w:tmpl w:val="BDE21F32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FB5E93"/>
    <w:multiLevelType w:val="hybridMultilevel"/>
    <w:tmpl w:val="F91C4D44"/>
    <w:lvl w:ilvl="0" w:tplc="72908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6C4F00"/>
    <w:multiLevelType w:val="hybridMultilevel"/>
    <w:tmpl w:val="EFA88BB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2726"/>
    <w:rsid w:val="00042726"/>
    <w:rsid w:val="001D051F"/>
    <w:rsid w:val="0021543F"/>
    <w:rsid w:val="00312441"/>
    <w:rsid w:val="00422FEF"/>
    <w:rsid w:val="00457417"/>
    <w:rsid w:val="004C6867"/>
    <w:rsid w:val="00542E70"/>
    <w:rsid w:val="0057595C"/>
    <w:rsid w:val="005A6BC8"/>
    <w:rsid w:val="00657453"/>
    <w:rsid w:val="00865585"/>
    <w:rsid w:val="00953ACE"/>
    <w:rsid w:val="00D22104"/>
    <w:rsid w:val="00D370EB"/>
    <w:rsid w:val="00DD59C0"/>
    <w:rsid w:val="00E113C9"/>
    <w:rsid w:val="00F56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427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2726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427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2726"/>
    <w:rPr>
      <w:rFonts w:cs="Times New Roman"/>
    </w:rPr>
  </w:style>
  <w:style w:type="paragraph" w:styleId="ListParagraph">
    <w:name w:val="List Paragraph"/>
    <w:basedOn w:val="Normal"/>
    <w:uiPriority w:val="99"/>
    <w:qFormat/>
    <w:rsid w:val="000427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</TotalTime>
  <Pages>3</Pages>
  <Words>452</Words>
  <Characters>2577</Characters>
  <Application>Microsoft Office Outlook</Application>
  <DocSecurity>0</DocSecurity>
  <Lines>0</Lines>
  <Paragraphs>0</Paragraphs>
  <ScaleCrop>false</ScaleCrop>
  <Company>Hampshire Regional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Eliot Levine</cp:lastModifiedBy>
  <cp:revision>6</cp:revision>
  <dcterms:created xsi:type="dcterms:W3CDTF">2012-06-08T14:16:00Z</dcterms:created>
  <dcterms:modified xsi:type="dcterms:W3CDTF">2012-06-17T20:29:00Z</dcterms:modified>
</cp:coreProperties>
</file>