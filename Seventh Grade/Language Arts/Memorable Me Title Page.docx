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3077" w:rsidRDefault="007F3077">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71.25pt;margin-top:-70pt;width:570.1pt;height:87.25pt;z-index:251655168" wrapcoords="4462 -186 341 372 -57 559 -85 15641 540 16386 2473 17690 2018 20669 2018 23648 2473 26628 256 27931 -85 28303 -28 43572 1080 44131 4462 44131 13216 44131 15205 44131 16086 43386 16058 41524 20037 41152 20037 38731 16029 38545 21543 37428 21628 35752 21429 35566 21628 34076 21628 30538 21003 30352 16172 29607 16228 28303 15092 27931 5315 26628 5372 25324 4888 24952 2586 23648 2558 20669 3524 20669 5315 18807 5286 17690 9066 17690 16200 15828 16172 14710 19440 14710 21628 13593 21628 9869 21486 8938 21202 8752 21628 8007 21543 6517 16058 5772 20037 5214 20037 2793 16058 2793 16115 559 15831 372 13187 -186 4462 -186" fillcolor="#95b3d7" strokecolor="#b8cce4" strokeweight="1.5pt">
            <v:fill color2="#365f91" focus="100%" type="gradient"/>
            <v:shadow on="t" type="perspective" color="#dbe5f1" opacity=".5" origin=",.5" offset="0,4pt" offset2=",8pt" matrix=",,,-1"/>
            <v:textpath style="font-family:&quot;Papyrus&quot;;font-size:48pt;font-weight:bold;v-text-kern:t" trim="t" fitpath="t" string="Majorly Memorable Memories"/>
            <w10:wrap type="tight"/>
          </v:shape>
        </w:pict>
      </w:r>
    </w:p>
    <w:p w:rsidR="007F3077" w:rsidRPr="009D44A5" w:rsidRDefault="007F3077" w:rsidP="009D44A5"/>
    <w:p w:rsidR="007F3077" w:rsidRPr="009D44A5" w:rsidRDefault="007F3077" w:rsidP="009D44A5"/>
    <w:p w:rsidR="007F3077" w:rsidRPr="009D44A5" w:rsidRDefault="007F3077" w:rsidP="009D44A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85.05pt;margin-top:83.8pt;width:163.5pt;height:217.5pt;z-index:251658240">
            <v:imagedata r:id="rId4" o:title=""/>
            <w10:wrap type="square"/>
          </v:shape>
        </w:pict>
      </w:r>
      <w:r>
        <w:rPr>
          <w:noProof/>
        </w:rPr>
        <w:pict>
          <v:shape id="_x0000_s1028" type="#_x0000_t75" style="position:absolute;margin-left:-51.05pt;margin-top:65.8pt;width:3in;height:2in;z-index:251657216">
            <v:imagedata r:id="rId5" o:title=""/>
            <w10:wrap type="square"/>
          </v:shape>
        </w:pict>
      </w:r>
    </w:p>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DD7028"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DD7028" w:rsidRDefault="007F3077" w:rsidP="009D44A5"/>
    <w:p w:rsidR="007F3077" w:rsidRPr="009D44A5" w:rsidRDefault="007F3077" w:rsidP="009D44A5">
      <w:r>
        <w:rPr>
          <w:noProof/>
        </w:rPr>
        <w:pict>
          <v:shape id="_x0000_s1029" type="#_x0000_t75" style="position:absolute;margin-left:270pt;margin-top:11.2pt;width:3in;height:162pt;z-index:251659264">
            <v:imagedata r:id="rId6" o:title=""/>
            <w10:wrap type="square"/>
          </v:shape>
        </w:pict>
      </w:r>
    </w:p>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r>
        <w:rPr>
          <w:noProof/>
        </w:rPr>
        <w:pict>
          <v:shape id="_x0000_s1030" type="#_x0000_t75" style="position:absolute;margin-left:-18pt;margin-top:12.85pt;width:166.5pt;height:222pt;z-index:251660288">
            <v:imagedata r:id="rId7" o:title=""/>
            <w10:wrap type="square"/>
          </v:shape>
        </w:pict>
      </w:r>
    </w:p>
    <w:p w:rsidR="007F3077" w:rsidRPr="009D44A5" w:rsidRDefault="007F3077" w:rsidP="009D44A5"/>
    <w:p w:rsidR="007F3077" w:rsidRPr="00DD7028" w:rsidRDefault="007F3077" w:rsidP="009D44A5"/>
    <w:p w:rsidR="007F3077" w:rsidRPr="009D44A5" w:rsidRDefault="007F3077" w:rsidP="009D44A5"/>
    <w:p w:rsidR="007F3077" w:rsidRPr="00DD7028" w:rsidRDefault="007F3077" w:rsidP="009D44A5">
      <w:pPr>
        <w:rPr>
          <w:color w:val="000000"/>
        </w:rPr>
      </w:pPr>
    </w:p>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DD7028"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r>
        <w:rPr>
          <w:noProof/>
        </w:rPr>
        <w:pict>
          <v:shape id="_x0000_s1031" type="#_x0000_t136" style="position:absolute;margin-left:-18pt;margin-top:7.05pt;width:431pt;height:68pt;z-index:251656192" wrapcoords="113 0 0 712 -38 14954 113 15191 1916 15191 1052 18989 1052 20176 1202 21363 1352 21363 1615 21363 1653 21363 2066 19226 12321 18989 21262 17327 21224 15191 21375 15191 21600 13055 21600 7833 21112 7596 16266 7596 17355 5459 17355 4035 16228 3798 17656 1899 17505 712 4132 0 113 0" fillcolor="#548dd4" stroked="f" strokecolor="#548dd4">
            <v:fill color2="fill lighten(146)" o:opacity2="52429f" focusposition="1" focussize="" method="linear sigma" focus="100%" type="gradient"/>
            <v:shadow type="perspective" color="#c6d9f1" opacity=".5" origin=",.5" offset="0,0" matrix=",,,-1"/>
            <v:textpath style="font-family:&quot;Papyrus&quot;;font-size:44pt;font-weight:bold;v-text-spacing:58985f;v-text-kern:t" trim="t" fitpath="t" string="by Jesse Levine Evers"/>
            <w10:wrap type="tight"/>
          </v:shape>
        </w:pict>
      </w:r>
    </w:p>
    <w:p w:rsidR="007F3077" w:rsidRPr="009D44A5" w:rsidRDefault="007F3077" w:rsidP="009D44A5"/>
    <w:p w:rsidR="007F3077" w:rsidRPr="009D44A5" w:rsidRDefault="007F3077" w:rsidP="009D44A5">
      <w:pPr>
        <w:tabs>
          <w:tab w:val="left" w:pos="2120"/>
        </w:tabs>
      </w:pPr>
      <w:r>
        <w:tab/>
      </w:r>
    </w:p>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p w:rsidR="007F3077" w:rsidRPr="009D44A5" w:rsidRDefault="007F3077" w:rsidP="009D44A5"/>
    <w:sectPr w:rsidR="007F3077" w:rsidRPr="009D44A5" w:rsidSect="004C2746">
      <w:pgSz w:w="12240" w:h="15840"/>
      <w:pgMar w:top="1440" w:right="1800" w:bottom="1440" w:left="1800" w:header="720" w:footer="720" w:gutter="0"/>
      <w:cols w:space="72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drawingGridHorizontalSpacing w:val="360"/>
  <w:drawingGridVerticalSpacing w:val="360"/>
  <w:displayHorizontalDrawingGridEvery w:val="0"/>
  <w:displayVerticalDrawingGridEvery w:val="0"/>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D44A5"/>
    <w:rsid w:val="004C2746"/>
    <w:rsid w:val="007F3077"/>
    <w:rsid w:val="009D44A5"/>
    <w:rsid w:val="00A7586F"/>
    <w:rsid w:val="00AF4732"/>
    <w:rsid w:val="00BC46E8"/>
    <w:rsid w:val="00DD7028"/>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15</TotalTime>
  <Pages>2</Pages>
  <Words>7</Words>
  <Characters>44</Characters>
  <Application>Microsoft Office Outlook</Application>
  <DocSecurity>0</DocSecurity>
  <Lines>0</Lines>
  <Paragraphs>0</Paragraphs>
  <ScaleCrop>false</ScaleCrop>
  <Company>Hampshire Regional High School</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 Local Computer</dc:creator>
  <cp:keywords/>
  <dc:description/>
  <cp:lastModifiedBy>Eliot Levine</cp:lastModifiedBy>
  <cp:revision>4</cp:revision>
  <cp:lastPrinted>2011-11-17T20:29:00Z</cp:lastPrinted>
  <dcterms:created xsi:type="dcterms:W3CDTF">1970-01-02T03:26:00Z</dcterms:created>
  <dcterms:modified xsi:type="dcterms:W3CDTF">2011-11-17T20:30:00Z</dcterms:modified>
</cp:coreProperties>
</file>